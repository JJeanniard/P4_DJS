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733" w:displacedByCustomXml="next"/>
    <w:bookmarkStart w:id="1" w:name="_Toc46311831" w:displacedByCustomXml="next"/>
    <w:sdt>
      <w:sdtPr>
        <w:rPr>
          <w:rFonts w:cstheme="minorHAnsi"/>
        </w:r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62BA202D" w14:textId="77777777" w:rsidR="007C6CD8" w:rsidRPr="004E66B5" w:rsidRDefault="007C6CD8" w:rsidP="00E64056">
          <w:pPr>
            <w:tabs>
              <w:tab w:val="left" w:pos="2088"/>
            </w:tabs>
            <w:rPr>
              <w:rFonts w:cstheme="minorHAnsi"/>
            </w:rPr>
          </w:pPr>
          <w:r w:rsidRPr="004E66B5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543842" wp14:editId="6DFF1F1B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20861718" w14:textId="77777777" w:rsidR="007C6CD8" w:rsidRDefault="00C2431A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jeu puissance 4</w:t>
                                        </w:r>
                                      </w:p>
                                    </w:sdtContent>
                                  </w:sdt>
                                  <w:p w14:paraId="5330BDE6" w14:textId="77777777"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2115937156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14:paraId="0FF1F3A7" w14:textId="77777777" w:rsidR="00E64056" w:rsidRDefault="00E64056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14:paraId="501D1200" w14:textId="7C48A474" w:rsidR="00E64056" w:rsidRDefault="00E6405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9797760" w:history="1">
                                          <w:r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Demande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_Toc49797760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06487D05" w14:textId="5686F90D" w:rsidR="00E64056" w:rsidRDefault="00EA3A06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1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Description du projet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_Toc49797761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2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5F0D553" w14:textId="0272F6A1" w:rsidR="00E64056" w:rsidRDefault="00EA3A06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2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Fonctionnalités attendues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_Toc49797762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334A6F3" w14:textId="459778F7" w:rsidR="00E64056" w:rsidRDefault="00EA3A0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3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_Toc49797763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5F56AEE" w14:textId="611D8486" w:rsidR="00E64056" w:rsidRDefault="00EA3A0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4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_Toc49797764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313FE36" w14:textId="5FC6DD17" w:rsidR="00E64056" w:rsidRDefault="00EA3A0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5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_Toc49797765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4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10C179C" w14:textId="45D60B55" w:rsidR="00E64056" w:rsidRDefault="00EA3A0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6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Dépendances fonctionnelles simple/composées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_Toc49797766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7F2AC23" w14:textId="4EF41061" w:rsidR="00E64056" w:rsidRDefault="00EA3A0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7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conceptuel des données (MCD)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_Toc49797767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3C2AD35" w14:textId="2236972A" w:rsidR="00E64056" w:rsidRDefault="00EA3A0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8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logique des données (MLD)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_Toc49797768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2E7B92B6" w14:textId="1814BC36" w:rsidR="00E64056" w:rsidRDefault="00EA3A06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69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Modèle Physique des données (MPD)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_Toc49797769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55B81C65" w14:textId="034C7FF7" w:rsidR="00E64056" w:rsidRDefault="00EA3A06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0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tables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_Toc49797770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3262516" w14:textId="2C1E9797" w:rsidR="00E64056" w:rsidRDefault="00EA3A06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1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Création des requetés de test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_Toc49797771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9698107" w14:textId="1A116898" w:rsidR="00E64056" w:rsidRDefault="00EA3A06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2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Procédures stockées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_Toc49797772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1F87C0B0" w14:textId="26120765" w:rsidR="00E64056" w:rsidRDefault="00EA3A06">
                                        <w:pPr>
                                          <w:pStyle w:val="TM2"/>
                                          <w:tabs>
                                            <w:tab w:val="right" w:leader="dot" w:pos="9062"/>
                                          </w:tabs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9797773" w:history="1">
                                          <w:r w:rsidR="00E64056" w:rsidRPr="00531CD8">
                                            <w:rPr>
                                              <w:rStyle w:val="Lienhypertexte"/>
                                              <w:noProof/>
                                            </w:rPr>
                                            <w:t>Déclencheurs automatiques (évènement SQL)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_Toc49797773 \h </w:instrTex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63783D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E64056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14:paraId="35F7DCEE" w14:textId="77777777" w:rsidR="00E64056" w:rsidRDefault="00E64056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  <w:p w14:paraId="00E36AC2" w14:textId="77777777" w:rsidR="009839EC" w:rsidRPr="00221D82" w:rsidRDefault="009839EC" w:rsidP="00221D82"/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68F66C" w14:textId="77777777"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1C2719A" w14:textId="77777777"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4543842"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20861718" w14:textId="77777777" w:rsidR="007C6CD8" w:rsidRDefault="00C2431A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jeu puissance 4</w:t>
                                  </w:r>
                                </w:p>
                              </w:sdtContent>
                            </w:sdt>
                            <w:p w14:paraId="5330BDE6" w14:textId="77777777"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2115937156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14:paraId="0FF1F3A7" w14:textId="77777777" w:rsidR="00E64056" w:rsidRDefault="00E64056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14:paraId="501D1200" w14:textId="7C48A474" w:rsidR="00E64056" w:rsidRDefault="00E6405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9797760" w:history="1">
                                    <w:r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Demande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_Toc49797760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06487D05" w14:textId="5686F90D" w:rsidR="00E64056" w:rsidRDefault="00EA3A06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1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Description du projet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_Toc49797761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2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5F0D553" w14:textId="0272F6A1" w:rsidR="00E64056" w:rsidRDefault="00EA3A06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2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Fonctionnalités attendues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_Toc49797762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334A6F3" w14:textId="459778F7" w:rsidR="00E64056" w:rsidRDefault="00EA3A0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3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_Toc49797763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5F56AEE" w14:textId="611D8486" w:rsidR="00E64056" w:rsidRDefault="00EA3A0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4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_Toc49797764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313FE36" w14:textId="5FC6DD17" w:rsidR="00E64056" w:rsidRDefault="00EA3A0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5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_Toc49797765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4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10C179C" w14:textId="45D60B55" w:rsidR="00E64056" w:rsidRDefault="00EA3A0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6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Dépendances fonctionnelles simple/composées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_Toc49797766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7F2AC23" w14:textId="4EF41061" w:rsidR="00E64056" w:rsidRDefault="00EA3A0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7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conceptuel des données (MCD)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_Toc49797767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3C2AD35" w14:textId="2236972A" w:rsidR="00E64056" w:rsidRDefault="00EA3A0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8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logique des données (MLD)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_Toc49797768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2E7B92B6" w14:textId="1814BC36" w:rsidR="00E64056" w:rsidRDefault="00EA3A06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69" w:history="1">
                                    <w:r w:rsidR="00E64056" w:rsidRPr="00531CD8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Modèle Physique des données (MPD)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_Toc49797769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55B81C65" w14:textId="034C7FF7" w:rsidR="00E64056" w:rsidRDefault="00EA3A06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0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tables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_Toc49797770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3262516" w14:textId="2C1E9797" w:rsidR="00E64056" w:rsidRDefault="00EA3A06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1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Création des requetés de test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_Toc49797771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9698107" w14:textId="1A116898" w:rsidR="00E64056" w:rsidRDefault="00EA3A06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2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Procédures stockées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_Toc49797772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1F87C0B0" w14:textId="26120765" w:rsidR="00E64056" w:rsidRDefault="00EA3A06">
                                  <w:pPr>
                                    <w:pStyle w:val="TM2"/>
                                    <w:tabs>
                                      <w:tab w:val="right" w:leader="dot" w:pos="9062"/>
                                    </w:tabs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9797773" w:history="1">
                                    <w:r w:rsidR="00E64056" w:rsidRPr="00531CD8">
                                      <w:rPr>
                                        <w:rStyle w:val="Lienhypertexte"/>
                                        <w:noProof/>
                                      </w:rPr>
                                      <w:t>Déclencheurs automatiques (évènement SQL)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_Toc49797773 \h </w:instrTex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63783D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E64056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14:paraId="35F7DCEE" w14:textId="77777777" w:rsidR="00E64056" w:rsidRDefault="00E64056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14:paraId="00E36AC2" w14:textId="77777777" w:rsidR="009839EC" w:rsidRPr="00221D82" w:rsidRDefault="009839EC" w:rsidP="00221D82"/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5C68F66C" w14:textId="77777777"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1C2719A" w14:textId="77777777"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4056" w:rsidRPr="004E66B5">
            <w:rPr>
              <w:rFonts w:cstheme="minorHAnsi"/>
            </w:rPr>
            <w:tab/>
          </w:r>
        </w:p>
        <w:p w14:paraId="19715543" w14:textId="77777777" w:rsidR="007C6CD8" w:rsidRPr="004E66B5" w:rsidRDefault="007C6CD8">
          <w:pPr>
            <w:rPr>
              <w:rFonts w:cstheme="minorHAnsi"/>
              <w:color w:val="FFFFFF" w:themeColor="background1"/>
              <w:sz w:val="48"/>
              <w:szCs w:val="48"/>
            </w:rPr>
          </w:pPr>
          <w:r w:rsidRPr="004E66B5">
            <w:rPr>
              <w:rFonts w:cstheme="minorHAnsi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2BE0A8EF" w14:textId="77777777" w:rsidR="00D907A8" w:rsidRPr="004E66B5" w:rsidRDefault="005B45E9" w:rsidP="00D907A8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2" w:name="_Toc49797760"/>
      <w:bookmarkStart w:id="3" w:name="_Toc46905595"/>
      <w:bookmarkStart w:id="4" w:name="_Toc49239321"/>
      <w:bookmarkStart w:id="5" w:name="_Toc49239373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lastRenderedPageBreak/>
        <w:t>Demande</w:t>
      </w:r>
      <w:bookmarkEnd w:id="2"/>
    </w:p>
    <w:p w14:paraId="64BD9823" w14:textId="77777777" w:rsidR="00D907A8" w:rsidRPr="004E66B5" w:rsidRDefault="005B45E9" w:rsidP="005B45E9">
      <w:pPr>
        <w:pStyle w:val="Titre2"/>
        <w:rPr>
          <w:rFonts w:asciiTheme="minorHAnsi" w:hAnsiTheme="minorHAnsi" w:cstheme="minorHAnsi"/>
        </w:rPr>
      </w:pPr>
      <w:bookmarkStart w:id="6" w:name="_Toc49797761"/>
      <w:r w:rsidRPr="004E66B5">
        <w:rPr>
          <w:rFonts w:asciiTheme="minorHAnsi" w:hAnsiTheme="minorHAnsi" w:cstheme="minorHAnsi"/>
        </w:rPr>
        <w:t>Description du projet</w:t>
      </w:r>
      <w:bookmarkEnd w:id="6"/>
    </w:p>
    <w:p w14:paraId="58826336" w14:textId="77777777" w:rsidR="005B45E9" w:rsidRPr="004E66B5" w:rsidRDefault="005B45E9" w:rsidP="005B45E9">
      <w:pPr>
        <w:rPr>
          <w:rFonts w:cstheme="minorHAnsi"/>
        </w:rPr>
      </w:pPr>
    </w:p>
    <w:p w14:paraId="1D24E90F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Puissance 4 est un jeu de stratégie combinatoire abstrait. </w:t>
      </w:r>
    </w:p>
    <w:p w14:paraId="2C0DA12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Pour jouer au puissance 4, il vous faut : </w:t>
      </w:r>
    </w:p>
    <w:p w14:paraId="21EBC0DD" w14:textId="77777777" w:rsidR="005B45E9" w:rsidRPr="004E66B5" w:rsidRDefault="005B45E9" w:rsidP="005B45E9">
      <w:pPr>
        <w:autoSpaceDE w:val="0"/>
        <w:autoSpaceDN w:val="0"/>
        <w:adjustRightInd w:val="0"/>
        <w:spacing w:after="15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Le plateau du jeu et ses 42 emplacements pour jetons répartis en 6 lignes et 7 colonnes </w:t>
      </w:r>
    </w:p>
    <w:p w14:paraId="6C52AF81" w14:textId="77777777" w:rsidR="005B45E9" w:rsidRPr="004E66B5" w:rsidRDefault="005B45E9" w:rsidP="005B45E9">
      <w:pPr>
        <w:autoSpaceDE w:val="0"/>
        <w:autoSpaceDN w:val="0"/>
        <w:adjustRightInd w:val="0"/>
        <w:spacing w:after="15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- 42 jetons de 2 couleurs différentes </w:t>
      </w:r>
    </w:p>
    <w:p w14:paraId="3B23E42C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>- Être 2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joueurs (ou 1joueur contre une IA) </w:t>
      </w:r>
    </w:p>
    <w:p w14:paraId="6AF52CA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5ABEACC7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Commencer une partie de puissance 4 : </w:t>
      </w:r>
      <w:r w:rsidR="006A0D1C" w:rsidRPr="004E66B5">
        <w:rPr>
          <w:rFonts w:cstheme="minorHAnsi"/>
          <w:color w:val="F4B083" w:themeColor="accent2" w:themeTint="99"/>
          <w:sz w:val="22"/>
          <w:szCs w:val="22"/>
        </w:rPr>
        <w:t>(règle de gestion)</w:t>
      </w:r>
    </w:p>
    <w:p w14:paraId="5FF72B6D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Pour commencer une partie de puissance 4, on désigne le premier joueur. </w:t>
      </w:r>
    </w:p>
    <w:p w14:paraId="2849EC56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Celui-ci met un de ses jetons de couleur dans l’une des colonnes de son choix. Le jeton tombe alors en bas de la colonne. </w:t>
      </w:r>
    </w:p>
    <w:p w14:paraId="36FC5CC2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Le deuxième joueur insère à son tour son jeton, de l’autre couleur dans la colonne de son choix. Et ainsi de suite jusqu’à obtenir une rangée de 4 jetons de même couleur. </w:t>
      </w:r>
    </w:p>
    <w:p w14:paraId="0A7F5D31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Gagner une partie de puissance 4 : </w:t>
      </w:r>
    </w:p>
    <w:p w14:paraId="5326C4B1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Pour gagner une partie de puissance 4, il suffit d’être le premier à aligner 4 jetons de sa couleur horizontalement, verticalement et diagonalement. </w:t>
      </w:r>
    </w:p>
    <w:p w14:paraId="1154945E" w14:textId="77777777" w:rsidR="005B45E9" w:rsidRPr="004E66B5" w:rsidRDefault="005B45E9" w:rsidP="005B45E9">
      <w:pPr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Si lors d’une partie, tous les jetons sont joués sans qu’il y </w:t>
      </w:r>
      <w:proofErr w:type="gramStart"/>
      <w:r w:rsidRPr="004E66B5">
        <w:rPr>
          <w:rFonts w:cstheme="minorHAnsi"/>
          <w:color w:val="FFFFFF" w:themeColor="background1"/>
          <w:sz w:val="22"/>
          <w:szCs w:val="22"/>
        </w:rPr>
        <w:t>est</w:t>
      </w:r>
      <w:proofErr w:type="gramEnd"/>
      <w:r w:rsidRPr="004E66B5">
        <w:rPr>
          <w:rFonts w:cstheme="minorHAnsi"/>
          <w:color w:val="FFFFFF" w:themeColor="background1"/>
          <w:sz w:val="22"/>
          <w:szCs w:val="22"/>
        </w:rPr>
        <w:t xml:space="preserve"> d’alignement de jetons, la partie est déclaré nulle.</w:t>
      </w:r>
    </w:p>
    <w:p w14:paraId="74CC9A5C" w14:textId="77777777" w:rsidR="006A0D1C" w:rsidRPr="004E66B5" w:rsidRDefault="006A0D1C" w:rsidP="005B45E9">
      <w:pPr>
        <w:rPr>
          <w:rFonts w:cstheme="minorHAnsi"/>
          <w:color w:val="FFFFFF" w:themeColor="background1"/>
          <w:sz w:val="22"/>
          <w:szCs w:val="22"/>
        </w:rPr>
      </w:pPr>
    </w:p>
    <w:p w14:paraId="684AAECF" w14:textId="77777777" w:rsidR="006A0D1C" w:rsidRPr="004E66B5" w:rsidRDefault="00543A2C">
      <w:pPr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noProof/>
          <w:color w:val="FFFFFF" w:themeColor="background1"/>
          <w:sz w:val="22"/>
          <w:szCs w:val="22"/>
        </w:rPr>
        <w:drawing>
          <wp:inline distT="0" distB="0" distL="0" distR="0" wp14:anchorId="6F59348F" wp14:editId="4C424590">
            <wp:extent cx="5753100" cy="4991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Toc49797762"/>
      <w:r w:rsidR="006A0D1C" w:rsidRPr="004E66B5">
        <w:rPr>
          <w:rFonts w:cstheme="minorHAnsi"/>
        </w:rPr>
        <w:br w:type="page"/>
      </w:r>
    </w:p>
    <w:p w14:paraId="142130EA" w14:textId="77777777" w:rsidR="005B45E9" w:rsidRPr="004E66B5" w:rsidRDefault="005B45E9" w:rsidP="005B45E9">
      <w:pPr>
        <w:pStyle w:val="Titre2"/>
        <w:rPr>
          <w:rFonts w:asciiTheme="minorHAnsi" w:hAnsiTheme="minorHAnsi" w:cstheme="minorHAnsi"/>
        </w:rPr>
      </w:pPr>
      <w:r w:rsidRPr="004E66B5">
        <w:rPr>
          <w:rFonts w:asciiTheme="minorHAnsi" w:hAnsiTheme="minorHAnsi" w:cstheme="minorHAnsi"/>
        </w:rPr>
        <w:lastRenderedPageBreak/>
        <w:t>Fonctionnalités attendues</w:t>
      </w:r>
      <w:bookmarkEnd w:id="7"/>
    </w:p>
    <w:p w14:paraId="585E4232" w14:textId="77777777" w:rsidR="005B45E9" w:rsidRPr="004E66B5" w:rsidRDefault="005B45E9" w:rsidP="005B45E9">
      <w:pPr>
        <w:rPr>
          <w:rFonts w:cstheme="minorHAnsi"/>
        </w:rPr>
      </w:pPr>
    </w:p>
    <w:p w14:paraId="331E530E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Exemple de fonctionnement du jeu en ligne : </w:t>
      </w:r>
    </w:p>
    <w:p w14:paraId="2D65003A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</w:t>
      </w:r>
      <w:r w:rsidR="001B2629" w:rsidRPr="004E66B5">
        <w:rPr>
          <w:rFonts w:cstheme="minorHAnsi"/>
          <w:color w:val="FFFFFF" w:themeColor="background1"/>
          <w:sz w:val="22"/>
          <w:szCs w:val="22"/>
        </w:rPr>
        <w:t>https://lululataupe.com/tout-age/686-puissance-4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 </w:t>
      </w:r>
    </w:p>
    <w:p w14:paraId="16C67722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56D5007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Les fonctionnalités attendues </w:t>
      </w:r>
      <w:r w:rsidR="001B2629" w:rsidRPr="004E66B5">
        <w:rPr>
          <w:rFonts w:cstheme="minorHAnsi"/>
          <w:color w:val="FFFFFF" w:themeColor="background1"/>
          <w:sz w:val="22"/>
          <w:szCs w:val="22"/>
        </w:rPr>
        <w:t>sont :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 </w:t>
      </w:r>
    </w:p>
    <w:p w14:paraId="447F6FAE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Joueur </w:t>
      </w:r>
    </w:p>
    <w:p w14:paraId="67EC449E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>-</w:t>
      </w:r>
      <w:r w:rsidR="00206B4B" w:rsidRPr="004E66B5">
        <w:rPr>
          <w:rFonts w:cstheme="minorHAnsi"/>
          <w:color w:val="FFFFFF" w:themeColor="background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Ajouter un joueur </w:t>
      </w:r>
    </w:p>
    <w:p w14:paraId="6E115C81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Modifier un joueur </w:t>
      </w:r>
    </w:p>
    <w:p w14:paraId="2B16AB6A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Supprimer un joueur </w:t>
      </w:r>
    </w:p>
    <w:p w14:paraId="1FBAC060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Désactiver un joueur (sans le supprimer) </w:t>
      </w:r>
    </w:p>
    <w:p w14:paraId="5A72E58F" w14:textId="77777777" w:rsidR="005B45E9" w:rsidRPr="004E66B5" w:rsidRDefault="005B45E9" w:rsidP="00206B4B">
      <w:pPr>
        <w:autoSpaceDE w:val="0"/>
        <w:autoSpaceDN w:val="0"/>
        <w:adjustRightInd w:val="0"/>
        <w:spacing w:after="15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Lister les joueurs </w:t>
      </w:r>
    </w:p>
    <w:p w14:paraId="04DD921E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Afficher les détails d'un joueur </w:t>
      </w:r>
    </w:p>
    <w:p w14:paraId="433B4358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53935485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Parties </w:t>
      </w:r>
    </w:p>
    <w:p w14:paraId="561E4C14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 </w:t>
      </w:r>
      <w:r w:rsidRPr="004E66B5">
        <w:rPr>
          <w:rFonts w:cstheme="minorHAnsi"/>
          <w:color w:val="000000" w:themeColor="text1"/>
          <w:sz w:val="22"/>
          <w:szCs w:val="22"/>
          <w:highlight w:val="green"/>
        </w:rPr>
        <w:t>joueur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s'identifie par son </w:t>
      </w:r>
      <w:r w:rsidRPr="004E66B5">
        <w:rPr>
          <w:rFonts w:cstheme="minorHAnsi"/>
          <w:color w:val="000000" w:themeColor="text1"/>
          <w:sz w:val="22"/>
          <w:szCs w:val="22"/>
          <w:highlight w:val="green"/>
        </w:rPr>
        <w:t>pseudo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(pas de </w:t>
      </w:r>
      <w:r w:rsidRPr="004E66B5">
        <w:rPr>
          <w:rFonts w:cstheme="minorHAnsi"/>
          <w:color w:val="000000" w:themeColor="text1"/>
          <w:sz w:val="22"/>
          <w:szCs w:val="22"/>
          <w:highlight w:val="green"/>
        </w:rPr>
        <w:t>mot de passe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>dans un 1</w:t>
      </w:r>
      <w:r w:rsidRPr="004E66B5">
        <w:rPr>
          <w:rFonts w:cstheme="minorHAnsi"/>
          <w:color w:val="FFFFFF" w:themeColor="background1"/>
          <w:sz w:val="13"/>
          <w:szCs w:val="13"/>
        </w:rPr>
        <w:t xml:space="preserve">er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temps) </w:t>
      </w:r>
    </w:p>
    <w:p w14:paraId="63598C55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 joueur peut créer une partie </w:t>
      </w:r>
      <w:r w:rsidR="006A0D1C" w:rsidRPr="004E66B5">
        <w:rPr>
          <w:rFonts w:cstheme="minorHAnsi"/>
          <w:color w:val="C45911" w:themeColor="accent2" w:themeShade="BF"/>
          <w:sz w:val="22"/>
          <w:szCs w:val="22"/>
        </w:rPr>
        <w:t>(règle de gestion)</w:t>
      </w:r>
    </w:p>
    <w:p w14:paraId="7D697663" w14:textId="77777777" w:rsidR="005B45E9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Une </w:t>
      </w:r>
      <w:r w:rsidRPr="004E66B5">
        <w:rPr>
          <w:rFonts w:cstheme="minorHAnsi"/>
          <w:color w:val="000000" w:themeColor="text1"/>
          <w:sz w:val="22"/>
          <w:szCs w:val="22"/>
          <w:highlight w:val="cyan"/>
        </w:rPr>
        <w:t>partie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est composée de "tours de jeu" </w:t>
      </w:r>
    </w:p>
    <w:p w14:paraId="51EFA82E" w14:textId="77777777" w:rsidR="00206B4B" w:rsidRPr="004E66B5" w:rsidRDefault="005B45E9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>- Le joueur peut arrêter une partie à tout moment (et perdre)</w:t>
      </w:r>
    </w:p>
    <w:p w14:paraId="7213BC0F" w14:textId="77777777" w:rsidR="00206B4B" w:rsidRPr="004E66B5" w:rsidRDefault="00206B4B" w:rsidP="00206B4B">
      <w:pPr>
        <w:autoSpaceDE w:val="0"/>
        <w:autoSpaceDN w:val="0"/>
        <w:adjustRightInd w:val="0"/>
        <w:ind w:firstLine="708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</w:t>
      </w:r>
      <w:r w:rsidR="005B45E9" w:rsidRPr="004E66B5">
        <w:rPr>
          <w:rFonts w:cstheme="minorHAnsi"/>
          <w:color w:val="FFFFFF" w:themeColor="background1"/>
          <w:sz w:val="22"/>
          <w:szCs w:val="22"/>
        </w:rPr>
        <w:t xml:space="preserve">La partie se termine </w:t>
      </w:r>
    </w:p>
    <w:p w14:paraId="7A2272FF" w14:textId="77777777" w:rsidR="00206B4B" w:rsidRPr="004E66B5" w:rsidRDefault="005B45E9" w:rsidP="00206B4B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quand un joueur aligne 4 jetons et gagne </w:t>
      </w:r>
    </w:p>
    <w:p w14:paraId="16A2A20A" w14:textId="77777777" w:rsidR="00206B4B" w:rsidRPr="004E66B5" w:rsidRDefault="005B45E9" w:rsidP="001F2A00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quand un joueur quitte et perd </w:t>
      </w:r>
    </w:p>
    <w:p w14:paraId="782F27C8" w14:textId="77777777" w:rsidR="005B45E9" w:rsidRPr="004E66B5" w:rsidRDefault="005B45E9" w:rsidP="00206B4B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quand tous les jetons sont joués sans alignement de 4 : partie nulle </w:t>
      </w:r>
    </w:p>
    <w:p w14:paraId="44160ECE" w14:textId="77777777" w:rsidR="005B45E9" w:rsidRPr="004E66B5" w:rsidRDefault="005B45E9" w:rsidP="005B45E9">
      <w:pPr>
        <w:numPr>
          <w:ilvl w:val="1"/>
          <w:numId w:val="4"/>
        </w:num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1D42C516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Tour de Jeu </w:t>
      </w:r>
    </w:p>
    <w:p w14:paraId="258FA513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Un tour de jeu se termine lorsque le joueur placé un jeton dans une colonne </w:t>
      </w:r>
    </w:p>
    <w:p w14:paraId="12BC99B4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</w:p>
    <w:p w14:paraId="68615306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b/>
          <w:bCs/>
          <w:color w:val="FFFFFF" w:themeColor="background1"/>
          <w:sz w:val="22"/>
          <w:szCs w:val="22"/>
        </w:rPr>
        <w:t xml:space="preserve">Scores </w:t>
      </w:r>
    </w:p>
    <w:p w14:paraId="78BAF5B4" w14:textId="77777777" w:rsidR="005B45E9" w:rsidRPr="004E66B5" w:rsidRDefault="005B45E9" w:rsidP="005B45E9">
      <w:pPr>
        <w:autoSpaceDE w:val="0"/>
        <w:autoSpaceDN w:val="0"/>
        <w:adjustRightInd w:val="0"/>
        <w:spacing w:after="15"/>
        <w:rPr>
          <w:rFonts w:cstheme="minorHAnsi"/>
          <w:color w:val="FFFFFF" w:themeColor="background1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Les </w:t>
      </w:r>
      <w:r w:rsidRPr="004E66B5">
        <w:rPr>
          <w:rFonts w:cstheme="minorHAnsi"/>
          <w:color w:val="000000" w:themeColor="text1"/>
          <w:sz w:val="22"/>
          <w:szCs w:val="22"/>
          <w:highlight w:val="cyan"/>
        </w:rPr>
        <w:t>scores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de chaque partie sont sauvegardés </w:t>
      </w:r>
    </w:p>
    <w:p w14:paraId="3770E324" w14:textId="77777777" w:rsidR="005B45E9" w:rsidRPr="004E66B5" w:rsidRDefault="005B45E9" w:rsidP="005B45E9">
      <w:p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 w:rsidRPr="004E66B5">
        <w:rPr>
          <w:rFonts w:cstheme="minorHAnsi"/>
          <w:color w:val="FFFFFF" w:themeColor="background1"/>
          <w:sz w:val="22"/>
          <w:szCs w:val="22"/>
        </w:rPr>
        <w:t xml:space="preserve">- Il est possible d'afficher le % de </w:t>
      </w:r>
      <w:r w:rsidRPr="00BE579B">
        <w:rPr>
          <w:rFonts w:cstheme="minorHAnsi"/>
          <w:color w:val="000000" w:themeColor="text1"/>
          <w:sz w:val="22"/>
          <w:szCs w:val="22"/>
          <w:highlight w:val="magenta"/>
        </w:rPr>
        <w:t>réussite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, % de </w:t>
      </w:r>
      <w:r w:rsidRPr="00BE579B">
        <w:rPr>
          <w:rFonts w:cstheme="minorHAnsi"/>
          <w:color w:val="000000" w:themeColor="text1"/>
          <w:sz w:val="22"/>
          <w:szCs w:val="22"/>
          <w:highlight w:val="magenta"/>
        </w:rPr>
        <w:t>nul</w:t>
      </w:r>
      <w:r w:rsidRPr="004E66B5">
        <w:rPr>
          <w:rFonts w:cstheme="minorHAnsi"/>
          <w:color w:val="FFFFFF" w:themeColor="background1"/>
          <w:sz w:val="22"/>
          <w:szCs w:val="22"/>
        </w:rPr>
        <w:t xml:space="preserve">, % de </w:t>
      </w:r>
      <w:r w:rsidRPr="00BE579B">
        <w:rPr>
          <w:rFonts w:cstheme="minorHAnsi"/>
          <w:color w:val="000000" w:themeColor="text1"/>
          <w:sz w:val="22"/>
          <w:szCs w:val="22"/>
          <w:highlight w:val="magenta"/>
        </w:rPr>
        <w:t>défaite</w:t>
      </w:r>
      <w:r w:rsidRPr="004E66B5">
        <w:rPr>
          <w:rFonts w:cstheme="minorHAnsi"/>
          <w:color w:val="000000" w:themeColor="text1"/>
          <w:sz w:val="22"/>
          <w:szCs w:val="22"/>
        </w:rPr>
        <w:t xml:space="preserve"> </w:t>
      </w:r>
      <w:r w:rsidRPr="004E66B5">
        <w:rPr>
          <w:rFonts w:cstheme="minorHAnsi"/>
          <w:color w:val="FFFFFF" w:themeColor="background1"/>
          <w:sz w:val="22"/>
          <w:szCs w:val="22"/>
        </w:rPr>
        <w:t>d'un joueur</w:t>
      </w:r>
      <w:r w:rsidRPr="004E66B5">
        <w:rPr>
          <w:rFonts w:cstheme="minorHAnsi"/>
          <w:color w:val="000000"/>
          <w:sz w:val="22"/>
          <w:szCs w:val="22"/>
        </w:rPr>
        <w:t xml:space="preserve"> </w:t>
      </w:r>
    </w:p>
    <w:p w14:paraId="00C6B386" w14:textId="77777777" w:rsidR="00D907A8" w:rsidRDefault="00D907A8" w:rsidP="00D907A8">
      <w:pPr>
        <w:rPr>
          <w:rFonts w:cstheme="minorHAnsi"/>
        </w:rPr>
      </w:pPr>
    </w:p>
    <w:p w14:paraId="61E1CE2E" w14:textId="77777777" w:rsidR="004E66B5" w:rsidRDefault="004E66B5" w:rsidP="004E66B5">
      <w:pPr>
        <w:pStyle w:val="Titre2"/>
        <w:rPr>
          <w:rFonts w:cstheme="minorHAnsi"/>
        </w:rPr>
      </w:pPr>
      <w:r>
        <w:rPr>
          <w:rFonts w:cstheme="minorHAnsi"/>
        </w:rPr>
        <w:t xml:space="preserve">Information </w:t>
      </w:r>
      <w:r w:rsidR="00BE579B">
        <w:rPr>
          <w:rFonts w:cstheme="minorHAnsi"/>
        </w:rPr>
        <w:t>complémentaire</w:t>
      </w:r>
    </w:p>
    <w:p w14:paraId="2EAFA4E3" w14:textId="77777777" w:rsidR="004E66B5" w:rsidRPr="004E66B5" w:rsidRDefault="004E66B5" w:rsidP="00D907A8">
      <w:pPr>
        <w:rPr>
          <w:rFonts w:cstheme="minorHAnsi"/>
        </w:rPr>
      </w:pPr>
    </w:p>
    <w:p w14:paraId="2355662B" w14:textId="77777777" w:rsidR="008C72F7" w:rsidRDefault="008C72F7" w:rsidP="00D907A8">
      <w:pPr>
        <w:rPr>
          <w:rFonts w:cstheme="minorHAnsi"/>
        </w:rPr>
      </w:pPr>
      <w:r w:rsidRPr="004E66B5">
        <w:rPr>
          <w:rFonts w:cstheme="minorHAnsi"/>
        </w:rPr>
        <w:t>Un joueur est caractérisé en plus :</w:t>
      </w:r>
    </w:p>
    <w:p w14:paraId="1E3D40F6" w14:textId="77777777" w:rsidR="00BE579B" w:rsidRPr="004E66B5" w:rsidRDefault="00BE579B" w:rsidP="00D907A8">
      <w:pPr>
        <w:rPr>
          <w:rFonts w:cstheme="minorHAnsi"/>
        </w:rPr>
      </w:pPr>
    </w:p>
    <w:p w14:paraId="2EF1DFD4" w14:textId="77777777" w:rsidR="008C72F7" w:rsidRPr="00BE579B" w:rsidRDefault="008C72F7" w:rsidP="008C72F7">
      <w:pPr>
        <w:pStyle w:val="Paragraphedeliste"/>
        <w:numPr>
          <w:ilvl w:val="0"/>
          <w:numId w:val="10"/>
        </w:numPr>
        <w:rPr>
          <w:rFonts w:cstheme="minorHAnsi"/>
          <w:color w:val="FFFFFF" w:themeColor="background1"/>
        </w:rPr>
      </w:pPr>
      <w:r w:rsidRPr="00BE579B">
        <w:rPr>
          <w:rFonts w:cstheme="minorHAnsi"/>
          <w:color w:val="000000" w:themeColor="text1"/>
          <w:highlight w:val="green"/>
        </w:rPr>
        <w:t>Email</w:t>
      </w:r>
    </w:p>
    <w:p w14:paraId="1024A647" w14:textId="77777777" w:rsidR="008C72F7" w:rsidRPr="004E66B5" w:rsidRDefault="008C72F7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4E66B5">
        <w:rPr>
          <w:rFonts w:cstheme="minorHAnsi"/>
        </w:rPr>
        <w:t>Nombre de partie</w:t>
      </w:r>
      <w:r w:rsidR="00BE579B">
        <w:rPr>
          <w:rFonts w:cstheme="minorHAnsi"/>
        </w:rPr>
        <w:t xml:space="preserve"> </w:t>
      </w:r>
      <w:r w:rsidR="00BE579B" w:rsidRPr="00BE579B">
        <w:rPr>
          <w:rFonts w:cstheme="minorHAnsi"/>
          <w:color w:val="C45911" w:themeColor="accent2" w:themeShade="BF"/>
        </w:rPr>
        <w:t>(donnée calcul)</w:t>
      </w:r>
    </w:p>
    <w:p w14:paraId="690BB899" w14:textId="77777777" w:rsidR="008C72F7" w:rsidRPr="004E66B5" w:rsidRDefault="008C72F7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BE579B">
        <w:rPr>
          <w:rFonts w:cstheme="minorHAnsi"/>
          <w:color w:val="000000" w:themeColor="text1"/>
          <w:highlight w:val="green"/>
        </w:rPr>
        <w:t xml:space="preserve">Date de </w:t>
      </w:r>
      <w:r w:rsidR="00BE579B" w:rsidRPr="00BE579B">
        <w:rPr>
          <w:rFonts w:cstheme="minorHAnsi"/>
          <w:color w:val="000000" w:themeColor="text1"/>
          <w:highlight w:val="green"/>
        </w:rPr>
        <w:t>création</w:t>
      </w:r>
      <w:r w:rsidRPr="00BE579B">
        <w:rPr>
          <w:rFonts w:cstheme="minorHAnsi"/>
          <w:color w:val="000000" w:themeColor="text1"/>
        </w:rPr>
        <w:t xml:space="preserve"> </w:t>
      </w:r>
      <w:r w:rsidRPr="004E66B5">
        <w:rPr>
          <w:rFonts w:cstheme="minorHAnsi"/>
        </w:rPr>
        <w:t>du joueur</w:t>
      </w:r>
    </w:p>
    <w:p w14:paraId="01B5B860" w14:textId="77777777" w:rsidR="008C72F7" w:rsidRPr="004E66B5" w:rsidRDefault="00BE579B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BE579B">
        <w:rPr>
          <w:rFonts w:cstheme="minorHAnsi"/>
          <w:color w:val="000000" w:themeColor="text1"/>
          <w:highlight w:val="green"/>
        </w:rPr>
        <w:t>Dernière connexion</w:t>
      </w:r>
      <w:r w:rsidR="008C72F7" w:rsidRPr="00BE579B">
        <w:rPr>
          <w:rFonts w:cstheme="minorHAnsi"/>
          <w:color w:val="000000" w:themeColor="text1"/>
        </w:rPr>
        <w:t xml:space="preserve"> </w:t>
      </w:r>
      <w:r w:rsidR="008C72F7" w:rsidRPr="004E66B5">
        <w:rPr>
          <w:rFonts w:cstheme="minorHAnsi"/>
        </w:rPr>
        <w:t>du joueur</w:t>
      </w:r>
    </w:p>
    <w:p w14:paraId="336EF8D7" w14:textId="77777777" w:rsidR="000B61FB" w:rsidRPr="004E66B5" w:rsidRDefault="008C72F7" w:rsidP="00A55F6F">
      <w:pPr>
        <w:pStyle w:val="Paragraphedeliste"/>
        <w:numPr>
          <w:ilvl w:val="0"/>
          <w:numId w:val="10"/>
        </w:numPr>
        <w:rPr>
          <w:rFonts w:cstheme="minorHAnsi"/>
        </w:rPr>
      </w:pPr>
      <w:r w:rsidRPr="00A55F6F">
        <w:rPr>
          <w:rFonts w:cstheme="minorHAnsi"/>
          <w:color w:val="000000" w:themeColor="text1"/>
          <w:highlight w:val="green"/>
        </w:rPr>
        <w:t>Si le joueur est en ligne ou pas</w:t>
      </w:r>
      <w:r w:rsidRPr="00A55F6F">
        <w:rPr>
          <w:rFonts w:cstheme="minorHAnsi"/>
          <w:color w:val="000000" w:themeColor="text1"/>
        </w:rPr>
        <w:t xml:space="preserve"> </w:t>
      </w:r>
      <w:r w:rsidR="00BE579B" w:rsidRPr="00BE579B">
        <w:rPr>
          <w:rFonts w:cstheme="minorHAnsi"/>
          <w:color w:val="C45911" w:themeColor="accent2" w:themeShade="BF"/>
        </w:rPr>
        <w:t>(type logique)</w:t>
      </w:r>
    </w:p>
    <w:p w14:paraId="434D3244" w14:textId="77777777" w:rsidR="004E66B5" w:rsidRPr="004E66B5" w:rsidRDefault="004E66B5" w:rsidP="008C72F7">
      <w:pPr>
        <w:pStyle w:val="Paragraphedeliste"/>
        <w:numPr>
          <w:ilvl w:val="0"/>
          <w:numId w:val="10"/>
        </w:numPr>
        <w:rPr>
          <w:rFonts w:cstheme="minorHAnsi"/>
        </w:rPr>
      </w:pPr>
      <w:r w:rsidRPr="004E66B5">
        <w:rPr>
          <w:rFonts w:cstheme="minorHAnsi"/>
        </w:rPr>
        <w:t>Score totale</w:t>
      </w:r>
      <w:r w:rsidR="00A55F6F">
        <w:rPr>
          <w:rFonts w:cstheme="minorHAnsi"/>
        </w:rPr>
        <w:t xml:space="preserve"> </w:t>
      </w:r>
      <w:r w:rsidR="00A55F6F" w:rsidRPr="00BE579B">
        <w:rPr>
          <w:rFonts w:cstheme="minorHAnsi"/>
          <w:color w:val="C45911" w:themeColor="accent2" w:themeShade="BF"/>
        </w:rPr>
        <w:t>(donnée calcul)</w:t>
      </w:r>
    </w:p>
    <w:p w14:paraId="038E233D" w14:textId="77777777" w:rsidR="00991855" w:rsidRPr="004E66B5" w:rsidRDefault="00991855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8" w:name="_Toc49239882"/>
      <w:bookmarkStart w:id="9" w:name="_Toc49797763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Questions Client</w:t>
      </w:r>
      <w:bookmarkEnd w:id="1"/>
      <w:bookmarkEnd w:id="0"/>
      <w:bookmarkEnd w:id="3"/>
      <w:bookmarkEnd w:id="4"/>
      <w:bookmarkEnd w:id="5"/>
      <w:bookmarkEnd w:id="8"/>
      <w:bookmarkEnd w:id="9"/>
    </w:p>
    <w:p w14:paraId="7EEA880A" w14:textId="77777777" w:rsidR="00B5150E" w:rsidRDefault="00B5150E" w:rsidP="00977D78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0671E045" w14:textId="78E6EFBF" w:rsidR="00E96E3F" w:rsidRDefault="00B5150E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Le pseudo du joueur est</w:t>
      </w:r>
      <w:r w:rsidR="000B6EF2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-il égale au </w:t>
      </w:r>
      <w:proofErr w:type="spellStart"/>
      <w:r w:rsidR="000B6EF2">
        <w:rPr>
          <w:rFonts w:asciiTheme="minorHAnsi" w:hAnsiTheme="minorHAnsi" w:cstheme="minorHAnsi"/>
          <w:color w:val="FFFFFF" w:themeColor="background1"/>
          <w:sz w:val="22"/>
          <w:szCs w:val="22"/>
        </w:rPr>
        <w:t>username</w:t>
      </w:r>
      <w:proofErr w:type="spellEnd"/>
      <w:r w:rsidR="000B6EF2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?</w:t>
      </w:r>
      <w:bookmarkStart w:id="10" w:name="_Toc46905596"/>
      <w:bookmarkStart w:id="11" w:name="_Toc49239322"/>
      <w:bookmarkStart w:id="12" w:name="_Toc49239374"/>
      <w:bookmarkStart w:id="13" w:name="_Toc49239883"/>
      <w:bookmarkStart w:id="14" w:name="_Toc49797764"/>
    </w:p>
    <w:p w14:paraId="4E885BF6" w14:textId="533A664E" w:rsidR="006C60CA" w:rsidRDefault="006C60CA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Non, c</w:t>
      </w:r>
      <w:r w:rsidR="00DD6029">
        <w:rPr>
          <w:rFonts w:asciiTheme="minorHAnsi" w:hAnsiTheme="minorHAnsi" w:cstheme="minorHAnsi"/>
          <w:color w:val="FFFFFF" w:themeColor="background1"/>
          <w:sz w:val="22"/>
          <w:szCs w:val="22"/>
        </w:rPr>
        <w:t>'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est une entité à part</w:t>
      </w:r>
    </w:p>
    <w:p w14:paraId="59B57BA0" w14:textId="1D74D86D" w:rsidR="00123E31" w:rsidRDefault="00E96E3F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Veut-on aussi </w:t>
      </w:r>
      <w:r w:rsidR="00123E31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voire 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l'heure de connexion du </w:t>
      </w:r>
      <w:r w:rsidR="00123E31">
        <w:rPr>
          <w:rFonts w:asciiTheme="minorHAnsi" w:hAnsiTheme="minorHAnsi" w:cstheme="minorHAnsi"/>
          <w:color w:val="FFFFFF" w:themeColor="background1"/>
          <w:sz w:val="22"/>
          <w:szCs w:val="22"/>
        </w:rPr>
        <w:t>joueur ?</w:t>
      </w:r>
    </w:p>
    <w:p w14:paraId="269F7D41" w14:textId="77777777" w:rsidR="006C60CA" w:rsidRDefault="006C60CA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</w:p>
    <w:p w14:paraId="22548AAF" w14:textId="77777777" w:rsidR="0032527F" w:rsidRDefault="0032527F" w:rsidP="00E96E3F">
      <w:pPr>
        <w:pStyle w:val="Default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Une partie gagnée par un joueur donne combien de point</w:t>
      </w:r>
      <w:r w:rsidR="009B1EBA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?</w:t>
      </w:r>
    </w:p>
    <w:p w14:paraId="167D568C" w14:textId="77777777" w:rsidR="00ED71A6" w:rsidRPr="004E66B5" w:rsidRDefault="00977D78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lastRenderedPageBreak/>
        <w:t>Les contraintes sur les données</w:t>
      </w:r>
      <w:bookmarkEnd w:id="10"/>
      <w:bookmarkEnd w:id="11"/>
      <w:bookmarkEnd w:id="12"/>
      <w:bookmarkEnd w:id="13"/>
      <w:bookmarkEnd w:id="14"/>
    </w:p>
    <w:p w14:paraId="164742CA" w14:textId="46D9EF90" w:rsidR="003861BE" w:rsidRDefault="003861BE">
      <w:pPr>
        <w:rPr>
          <w:rFonts w:cstheme="minorHAnsi"/>
          <w:sz w:val="22"/>
          <w:szCs w:val="22"/>
        </w:rPr>
      </w:pPr>
    </w:p>
    <w:p w14:paraId="4F7B85CB" w14:textId="135110F0" w:rsidR="003861BE" w:rsidRDefault="003861B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Un joueur </w:t>
      </w:r>
      <w:r w:rsidR="00C55A97">
        <w:rPr>
          <w:rFonts w:cstheme="minorHAnsi"/>
          <w:sz w:val="22"/>
          <w:szCs w:val="22"/>
        </w:rPr>
        <w:t>peut avoir</w:t>
      </w:r>
      <w:r>
        <w:rPr>
          <w:rFonts w:cstheme="minorHAnsi"/>
          <w:sz w:val="22"/>
          <w:szCs w:val="22"/>
        </w:rPr>
        <w:t xml:space="preserve"> </w:t>
      </w:r>
      <w:r w:rsidR="00DA4818">
        <w:rPr>
          <w:rFonts w:cstheme="minorHAnsi"/>
          <w:sz w:val="22"/>
          <w:szCs w:val="22"/>
        </w:rPr>
        <w:t>une</w:t>
      </w:r>
      <w:r>
        <w:rPr>
          <w:rFonts w:cstheme="minorHAnsi"/>
          <w:sz w:val="22"/>
          <w:szCs w:val="22"/>
        </w:rPr>
        <w:t xml:space="preserve"> et </w:t>
      </w:r>
      <w:r w:rsidR="00DA4818">
        <w:rPr>
          <w:rFonts w:cstheme="minorHAnsi"/>
          <w:sz w:val="22"/>
          <w:szCs w:val="22"/>
        </w:rPr>
        <w:t xml:space="preserve">une </w:t>
      </w:r>
      <w:r>
        <w:rPr>
          <w:rFonts w:cstheme="minorHAnsi"/>
          <w:sz w:val="22"/>
          <w:szCs w:val="22"/>
        </w:rPr>
        <w:t>seule information complémentaire</w:t>
      </w:r>
    </w:p>
    <w:p w14:paraId="5191C430" w14:textId="165C8145" w:rsidR="003861BE" w:rsidRDefault="006E12E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Une information complémentaire </w:t>
      </w:r>
      <w:r w:rsidR="00DA4818">
        <w:rPr>
          <w:rFonts w:cstheme="minorHAnsi"/>
          <w:sz w:val="22"/>
          <w:szCs w:val="22"/>
        </w:rPr>
        <w:t>peut</w:t>
      </w:r>
      <w:r>
        <w:rPr>
          <w:rFonts w:cstheme="minorHAnsi"/>
          <w:sz w:val="22"/>
          <w:szCs w:val="22"/>
        </w:rPr>
        <w:t xml:space="preserve"> </w:t>
      </w:r>
      <w:r w:rsidR="00C41B2A">
        <w:rPr>
          <w:rFonts w:cstheme="minorHAnsi"/>
          <w:sz w:val="22"/>
          <w:szCs w:val="22"/>
        </w:rPr>
        <w:t>appartenir</w:t>
      </w:r>
      <w:r w:rsidR="003861BE">
        <w:rPr>
          <w:rFonts w:cstheme="minorHAnsi"/>
          <w:sz w:val="22"/>
          <w:szCs w:val="22"/>
        </w:rPr>
        <w:t xml:space="preserve"> à un seul</w:t>
      </w:r>
      <w:r w:rsidR="00101777">
        <w:rPr>
          <w:rFonts w:cstheme="minorHAnsi"/>
          <w:sz w:val="22"/>
          <w:szCs w:val="22"/>
        </w:rPr>
        <w:t xml:space="preserve"> et un seul</w:t>
      </w:r>
      <w:r w:rsidR="003861BE">
        <w:rPr>
          <w:rFonts w:cstheme="minorHAnsi"/>
          <w:sz w:val="22"/>
          <w:szCs w:val="22"/>
        </w:rPr>
        <w:t xml:space="preserve"> joueur</w:t>
      </w:r>
    </w:p>
    <w:p w14:paraId="31C83949" w14:textId="6FD813C6" w:rsidR="003861BE" w:rsidRPr="00B5150E" w:rsidRDefault="003861BE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 </w:t>
      </w:r>
    </w:p>
    <w:p w14:paraId="1428D247" w14:textId="77777777" w:rsidR="00566437" w:rsidRPr="004E66B5" w:rsidRDefault="009E2417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15" w:name="_Toc46311832"/>
      <w:bookmarkStart w:id="16" w:name="_Toc46905597"/>
      <w:bookmarkStart w:id="17" w:name="_Toc49239323"/>
      <w:bookmarkStart w:id="18" w:name="_Toc49239375"/>
      <w:bookmarkStart w:id="19" w:name="_Toc49239884"/>
      <w:bookmarkStart w:id="20" w:name="_Toc49797765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Dictionnaire</w:t>
      </w:r>
      <w:bookmarkEnd w:id="15"/>
      <w:bookmarkEnd w:id="16"/>
      <w:bookmarkEnd w:id="17"/>
      <w:bookmarkEnd w:id="18"/>
      <w:bookmarkEnd w:id="19"/>
      <w:bookmarkEnd w:id="20"/>
    </w:p>
    <w:p w14:paraId="7D17B7BE" w14:textId="77777777" w:rsidR="00ED71A6" w:rsidRPr="004E66B5" w:rsidRDefault="00ED71A6" w:rsidP="00ED71A6">
      <w:pPr>
        <w:rPr>
          <w:rFonts w:cstheme="minorHAnsi"/>
        </w:rPr>
      </w:pPr>
    </w:p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5150E" w14:paraId="2495B510" w14:textId="77777777" w:rsidTr="00B51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1F0FEF2" w14:textId="77777777" w:rsidR="00B5150E" w:rsidRDefault="00B5150E">
            <w:pPr>
              <w:rPr>
                <w:rFonts w:cstheme="minorHAnsi"/>
              </w:rPr>
            </w:pPr>
            <w:r>
              <w:rPr>
                <w:rFonts w:cstheme="minorHAnsi"/>
              </w:rPr>
              <w:t>Mnémonique</w:t>
            </w:r>
          </w:p>
        </w:tc>
        <w:tc>
          <w:tcPr>
            <w:tcW w:w="1812" w:type="dxa"/>
          </w:tcPr>
          <w:p w14:paraId="65713465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Signification</w:t>
            </w:r>
          </w:p>
        </w:tc>
        <w:tc>
          <w:tcPr>
            <w:tcW w:w="1812" w:type="dxa"/>
          </w:tcPr>
          <w:p w14:paraId="42F40685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Type</w:t>
            </w:r>
          </w:p>
        </w:tc>
        <w:tc>
          <w:tcPr>
            <w:tcW w:w="1813" w:type="dxa"/>
          </w:tcPr>
          <w:p w14:paraId="26AAF183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Longueur</w:t>
            </w:r>
          </w:p>
        </w:tc>
        <w:tc>
          <w:tcPr>
            <w:tcW w:w="1813" w:type="dxa"/>
          </w:tcPr>
          <w:p w14:paraId="06FFF63A" w14:textId="77777777" w:rsidR="00B5150E" w:rsidRDefault="00B515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Contraint</w:t>
            </w:r>
          </w:p>
        </w:tc>
      </w:tr>
      <w:tr w:rsidR="00B5150E" w14:paraId="04A9AC1E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1E4FDDD0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pl_pseudo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78FD3479" w14:textId="096C68AB" w:rsidR="00B5150E" w:rsidRDefault="00AC3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Pseudo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24D303D7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4E470893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123E31">
              <w:rPr>
                <w:rFonts w:cstheme="minorHAnsi"/>
              </w:rPr>
              <w:t>1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1620D575" w14:textId="2582ABF4" w:rsidR="00B5150E" w:rsidRDefault="001C4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identifiant</w:t>
            </w:r>
          </w:p>
        </w:tc>
      </w:tr>
      <w:tr w:rsidR="0075487E" w14:paraId="525F6AEF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66A74791" w14:textId="5D84F39F" w:rsidR="0075487E" w:rsidRDefault="0075487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pl_username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3A717A6A" w14:textId="300545B8" w:rsidR="0075487E" w:rsidRDefault="00D91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Prénom</w:t>
            </w:r>
            <w:r w:rsidR="0075487E">
              <w:rPr>
                <w:rFonts w:cstheme="minorHAnsi"/>
              </w:rPr>
              <w:t xml:space="preserve">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2E720E33" w14:textId="277977AD" w:rsidR="0075487E" w:rsidRDefault="00754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68977E43" w14:textId="47AB6B9F" w:rsidR="0075487E" w:rsidRDefault="00754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16D3B1F9" w14:textId="4DD4DCD6" w:rsidR="0075487E" w:rsidRDefault="001C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</w:p>
        </w:tc>
      </w:tr>
      <w:tr w:rsidR="00B5150E" w14:paraId="24023C2A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7C3CC0BA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pl_password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41BAAADD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Mot de passe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3139AD8A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0CC34507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3A3BD25E" w14:textId="49D6F1B0" w:rsidR="00B5150E" w:rsidRDefault="001C4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doit être de maximum 15 caractère an</w:t>
            </w:r>
          </w:p>
        </w:tc>
      </w:tr>
      <w:tr w:rsidR="00B5150E" w14:paraId="1B397053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04CACCD6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pl_email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7320DC58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Email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4EB21B6C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21D2D707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308FE463" w14:textId="42FB18B1" w:rsidR="00B5150E" w:rsidRDefault="001C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</w:t>
            </w:r>
          </w:p>
        </w:tc>
      </w:tr>
      <w:tr w:rsidR="00B5150E" w14:paraId="307B1F5B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0596E923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pl_register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097A940C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 de l'enregistrement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3E8E49E8" w14:textId="77777777" w:rsidR="00B5150E" w:rsidRDefault="00E96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73B60FF0" w14:textId="77777777" w:rsidR="00B5150E" w:rsidRDefault="00B515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13" w:type="dxa"/>
            <w:shd w:val="clear" w:color="auto" w:fill="7B7B7B" w:themeFill="accent3" w:themeFillShade="BF"/>
          </w:tcPr>
          <w:p w14:paraId="6221EB17" w14:textId="2F08E231" w:rsidR="00B5150E" w:rsidRDefault="001C4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</w:t>
            </w:r>
          </w:p>
          <w:p w14:paraId="2A8E4F0B" w14:textId="587F7A3F" w:rsidR="00BC29F2" w:rsidRDefault="00BC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default date du jour</w:t>
            </w:r>
          </w:p>
        </w:tc>
      </w:tr>
      <w:tr w:rsidR="00B5150E" w:rsidRPr="00131A31" w14:paraId="62D67114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7B7B7B" w:themeFill="accent3" w:themeFillShade="BF"/>
          </w:tcPr>
          <w:p w14:paraId="7E6EAF09" w14:textId="77777777" w:rsidR="00B5150E" w:rsidRDefault="00350E2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pl_lastConnect</w:t>
            </w:r>
            <w:proofErr w:type="spellEnd"/>
          </w:p>
        </w:tc>
        <w:tc>
          <w:tcPr>
            <w:tcW w:w="1812" w:type="dxa"/>
            <w:shd w:val="clear" w:color="auto" w:fill="7B7B7B" w:themeFill="accent3" w:themeFillShade="BF"/>
          </w:tcPr>
          <w:p w14:paraId="773DE952" w14:textId="77777777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Dernière connexion du joueur</w:t>
            </w:r>
          </w:p>
        </w:tc>
        <w:tc>
          <w:tcPr>
            <w:tcW w:w="1812" w:type="dxa"/>
            <w:shd w:val="clear" w:color="auto" w:fill="7B7B7B" w:themeFill="accent3" w:themeFillShade="BF"/>
          </w:tcPr>
          <w:p w14:paraId="1D2CF523" w14:textId="7BD44008" w:rsidR="00B5150E" w:rsidRDefault="00E96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  <w:r w:rsidR="0075487E">
              <w:rPr>
                <w:rFonts w:cstheme="minorHAnsi"/>
              </w:rPr>
              <w:t xml:space="preserve"> &amp; Heure</w:t>
            </w:r>
          </w:p>
        </w:tc>
        <w:tc>
          <w:tcPr>
            <w:tcW w:w="1813" w:type="dxa"/>
            <w:shd w:val="clear" w:color="auto" w:fill="7B7B7B" w:themeFill="accent3" w:themeFillShade="BF"/>
          </w:tcPr>
          <w:p w14:paraId="60C50D6A" w14:textId="77777777" w:rsidR="00B5150E" w:rsidRDefault="00B515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13" w:type="dxa"/>
            <w:shd w:val="clear" w:color="auto" w:fill="7B7B7B" w:themeFill="accent3" w:themeFillShade="BF"/>
          </w:tcPr>
          <w:p w14:paraId="02A08336" w14:textId="33DCE4BA" w:rsidR="00B5150E" w:rsidRPr="00AF3C49" w:rsidRDefault="001C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AF3C49">
              <w:rPr>
                <w:rFonts w:cstheme="minorHAnsi"/>
                <w:lang w:val="en-GB"/>
              </w:rPr>
              <w:t>facultative, format "</w:t>
            </w:r>
            <w:proofErr w:type="spellStart"/>
            <w:r w:rsidRPr="00AF3C49">
              <w:rPr>
                <w:rFonts w:cstheme="minorHAnsi"/>
                <w:lang w:val="en-GB"/>
              </w:rPr>
              <w:t>yy</w:t>
            </w:r>
            <w:proofErr w:type="spellEnd"/>
            <w:r w:rsidRPr="00AF3C49">
              <w:rPr>
                <w:rFonts w:cstheme="minorHAnsi"/>
                <w:lang w:val="en-GB"/>
              </w:rPr>
              <w:t>-m-d h:</w:t>
            </w:r>
            <w:proofErr w:type="gramStart"/>
            <w:r w:rsidRPr="00AF3C49">
              <w:rPr>
                <w:rFonts w:cstheme="minorHAnsi"/>
                <w:lang w:val="en-GB"/>
              </w:rPr>
              <w:t>m:s</w:t>
            </w:r>
            <w:proofErr w:type="gramEnd"/>
            <w:r w:rsidRPr="00AF3C49">
              <w:rPr>
                <w:rFonts w:cstheme="minorHAnsi"/>
                <w:lang w:val="en-GB"/>
              </w:rPr>
              <w:t>"</w:t>
            </w:r>
          </w:p>
        </w:tc>
      </w:tr>
      <w:tr w:rsidR="00B5150E" w14:paraId="157D4144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C45911" w:themeFill="accent2" w:themeFillShade="BF"/>
          </w:tcPr>
          <w:p w14:paraId="78ACF645" w14:textId="5EA62AAB" w:rsidR="00B5150E" w:rsidRDefault="008A08E0">
            <w:pPr>
              <w:rPr>
                <w:rFonts w:cstheme="minorHAnsi"/>
              </w:rPr>
            </w:pPr>
            <w:r>
              <w:rPr>
                <w:rFonts w:cstheme="minorHAnsi"/>
              </w:rPr>
              <w:t>score</w:t>
            </w:r>
            <w:r w:rsidR="004E4D53">
              <w:rPr>
                <w:rFonts w:cstheme="minorHAnsi"/>
              </w:rPr>
              <w:t>_pl_1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1E70AC81" w14:textId="77777777" w:rsidR="00B5150E" w:rsidRDefault="00123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Score du joueur 1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63969904" w14:textId="77777777" w:rsidR="00B5150E" w:rsidRDefault="00123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23792B96" w14:textId="60DC6BB7" w:rsidR="00B5150E" w:rsidRDefault="00261A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7A89DA01" w14:textId="533CF099" w:rsidR="00B5150E" w:rsidRDefault="001C4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facultatif</w:t>
            </w:r>
          </w:p>
        </w:tc>
      </w:tr>
      <w:tr w:rsidR="004E4D53" w14:paraId="455FFC99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C45911" w:themeFill="accent2" w:themeFillShade="BF"/>
          </w:tcPr>
          <w:p w14:paraId="013D8C92" w14:textId="0E3B8D69" w:rsidR="004E4D53" w:rsidRDefault="004E4D53">
            <w:pPr>
              <w:rPr>
                <w:rFonts w:cstheme="minorHAnsi"/>
              </w:rPr>
            </w:pPr>
            <w:r>
              <w:rPr>
                <w:rFonts w:cstheme="minorHAnsi"/>
              </w:rPr>
              <w:t>score_pl_2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31467FBA" w14:textId="77777777" w:rsidR="004E4D53" w:rsidRDefault="00123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Score du joueur 2</w:t>
            </w:r>
          </w:p>
        </w:tc>
        <w:tc>
          <w:tcPr>
            <w:tcW w:w="1812" w:type="dxa"/>
            <w:shd w:val="clear" w:color="auto" w:fill="C45911" w:themeFill="accent2" w:themeFillShade="BF"/>
          </w:tcPr>
          <w:p w14:paraId="789ECF5F" w14:textId="77777777" w:rsidR="004E4D53" w:rsidRDefault="00123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7F865BD1" w14:textId="1383460E" w:rsidR="004E4D53" w:rsidRDefault="0026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13" w:type="dxa"/>
            <w:shd w:val="clear" w:color="auto" w:fill="C45911" w:themeFill="accent2" w:themeFillShade="BF"/>
          </w:tcPr>
          <w:p w14:paraId="607D6386" w14:textId="31B11940" w:rsidR="004E4D53" w:rsidRDefault="001C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facultatif</w:t>
            </w:r>
          </w:p>
        </w:tc>
      </w:tr>
      <w:tr w:rsidR="008A08E0" w14:paraId="2BBF91AE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0E6A4929" w14:textId="77777777" w:rsidR="008A08E0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complet_id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1E8559A0" w14:textId="77777777" w:rsidR="008A08E0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Identifiant pour l'association d'information complémentaire du joueur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7CCC1DA5" w14:textId="77777777" w:rsidR="008A08E0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3D9A50EE" w14:textId="77777777" w:rsidR="008A08E0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641F9C64" w14:textId="618B53D2" w:rsidR="008A08E0" w:rsidRDefault="001C4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identifiant, </w:t>
            </w:r>
            <w:proofErr w:type="gramStart"/>
            <w:r>
              <w:rPr>
                <w:rFonts w:cstheme="minorHAnsi"/>
              </w:rPr>
              <w:t>auto incrémentation</w:t>
            </w:r>
            <w:proofErr w:type="gramEnd"/>
          </w:p>
        </w:tc>
      </w:tr>
      <w:tr w:rsidR="00B5150E" w14:paraId="75680E6A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6F448285" w14:textId="77777777" w:rsidR="00B5150E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complet_win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32501F01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Nombre de partie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46C2386A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23FB0630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70292472" w14:textId="6DCEFAFC" w:rsidR="00B5150E" w:rsidRDefault="001C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défaut "0"</w:t>
            </w:r>
          </w:p>
        </w:tc>
      </w:tr>
      <w:tr w:rsidR="00B5150E" w14:paraId="4C19D7FA" w14:textId="77777777" w:rsidTr="00AC3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33FDF304" w14:textId="77777777" w:rsidR="00B5150E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complet_null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3060B9B2" w14:textId="77777777" w:rsidR="00B5150E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Nombre de partie nulle 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09C0A1F5" w14:textId="77777777" w:rsidR="00B5150E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3E11E1A3" w14:textId="77777777" w:rsidR="00B5150E" w:rsidRDefault="00395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4F09F571" w14:textId="112DBDAC" w:rsidR="00B5150E" w:rsidRDefault="001C4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défaut "0"</w:t>
            </w:r>
          </w:p>
        </w:tc>
      </w:tr>
      <w:tr w:rsidR="00B5150E" w14:paraId="0514FC6C" w14:textId="77777777" w:rsidTr="00AC3A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shd w:val="clear" w:color="auto" w:fill="2F5496" w:themeFill="accent1" w:themeFillShade="BF"/>
          </w:tcPr>
          <w:p w14:paraId="167F6931" w14:textId="77777777" w:rsidR="00B5150E" w:rsidRDefault="008A08E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Complet_defeat</w:t>
            </w:r>
            <w:proofErr w:type="spellEnd"/>
          </w:p>
        </w:tc>
        <w:tc>
          <w:tcPr>
            <w:tcW w:w="1812" w:type="dxa"/>
            <w:shd w:val="clear" w:color="auto" w:fill="2F5496" w:themeFill="accent1" w:themeFillShade="BF"/>
          </w:tcPr>
          <w:p w14:paraId="30F32856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Nombre de défait</w:t>
            </w:r>
          </w:p>
        </w:tc>
        <w:tc>
          <w:tcPr>
            <w:tcW w:w="1812" w:type="dxa"/>
            <w:shd w:val="clear" w:color="auto" w:fill="2F5496" w:themeFill="accent1" w:themeFillShade="BF"/>
          </w:tcPr>
          <w:p w14:paraId="7B5F332C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0E3B0737" w14:textId="77777777" w:rsidR="00B5150E" w:rsidRDefault="00395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13" w:type="dxa"/>
            <w:shd w:val="clear" w:color="auto" w:fill="2F5496" w:themeFill="accent1" w:themeFillShade="BF"/>
          </w:tcPr>
          <w:p w14:paraId="09906F92" w14:textId="75430A21" w:rsidR="00B5150E" w:rsidRDefault="001C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obligatoire, default "0"</w:t>
            </w:r>
          </w:p>
        </w:tc>
      </w:tr>
    </w:tbl>
    <w:p w14:paraId="1124808C" w14:textId="77777777" w:rsidR="00566437" w:rsidRPr="004E66B5" w:rsidRDefault="00566437">
      <w:pPr>
        <w:rPr>
          <w:rFonts w:cstheme="minorHAnsi"/>
        </w:rPr>
      </w:pPr>
    </w:p>
    <w:p w14:paraId="40642F03" w14:textId="77777777" w:rsidR="00D0773C" w:rsidRPr="00350E25" w:rsidRDefault="00D0773C">
      <w:pPr>
        <w:rPr>
          <w:rFonts w:cstheme="minorHAnsi"/>
          <w:b/>
          <w:bCs/>
          <w:color w:val="FFFFFF" w:themeColor="background1"/>
          <w:u w:val="single"/>
        </w:rPr>
      </w:pPr>
      <w:bookmarkStart w:id="21" w:name="_Toc46311833"/>
    </w:p>
    <w:p w14:paraId="5E6C49C0" w14:textId="77777777" w:rsidR="007C6CD8" w:rsidRPr="00350E25" w:rsidRDefault="007C6CD8">
      <w:pPr>
        <w:rPr>
          <w:rFonts w:cstheme="minorHAnsi"/>
          <w:b/>
          <w:bCs/>
          <w:color w:val="FFFFFF" w:themeColor="background1"/>
          <w:u w:val="single"/>
        </w:rPr>
      </w:pPr>
    </w:p>
    <w:p w14:paraId="7B562569" w14:textId="77777777" w:rsidR="007C6CD8" w:rsidRPr="004E66B5" w:rsidRDefault="007C6CD8">
      <w:pPr>
        <w:rPr>
          <w:rFonts w:cstheme="minorHAnsi"/>
          <w:b/>
          <w:bCs/>
          <w:color w:val="000000" w:themeColor="text1"/>
          <w:u w:val="single"/>
        </w:rPr>
        <w:sectPr w:rsidR="007C6CD8" w:rsidRPr="004E66B5" w:rsidSect="00E04B5C"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32E6251B" w14:textId="77777777" w:rsidR="008110BD" w:rsidRPr="00350E25" w:rsidRDefault="008110BD">
      <w:pPr>
        <w:rPr>
          <w:rFonts w:eastAsiaTheme="majorEastAsia" w:cstheme="minorHAnsi"/>
          <w:b/>
          <w:bCs/>
          <w:color w:val="FFFFFF" w:themeColor="background1"/>
          <w:sz w:val="26"/>
          <w:szCs w:val="26"/>
          <w:u w:val="single"/>
        </w:rPr>
      </w:pPr>
    </w:p>
    <w:p w14:paraId="422A4F4E" w14:textId="77777777" w:rsidR="009C625A" w:rsidRPr="004E66B5" w:rsidRDefault="0045005B" w:rsidP="00ED71A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22" w:name="_Toc49239324"/>
      <w:bookmarkStart w:id="23" w:name="_Toc49239376"/>
      <w:bookmarkStart w:id="24" w:name="_Toc49239885"/>
      <w:bookmarkStart w:id="25" w:name="_Toc49797766"/>
      <w:bookmarkEnd w:id="21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Dépendances</w:t>
      </w:r>
      <w:r w:rsidR="00E04B5C" w:rsidRPr="004E66B5">
        <w:rPr>
          <w:rFonts w:asciiTheme="minorHAnsi" w:hAnsiTheme="minorHAnsi" w:cstheme="minorHAnsi"/>
          <w:b/>
          <w:bCs/>
          <w:color w:val="8EAADB" w:themeColor="accent1" w:themeTint="99"/>
        </w:rPr>
        <w:t xml:space="preserve"> fonctionnelles simple/composées</w:t>
      </w:r>
      <w:bookmarkEnd w:id="22"/>
      <w:bookmarkEnd w:id="23"/>
      <w:bookmarkEnd w:id="24"/>
      <w:bookmarkEnd w:id="25"/>
    </w:p>
    <w:p w14:paraId="6C313CA6" w14:textId="40D1DFB1" w:rsidR="00ED71A6" w:rsidRDefault="00ED71A6" w:rsidP="00ED71A6">
      <w:pPr>
        <w:rPr>
          <w:rFonts w:cstheme="minorHAnsi"/>
        </w:rPr>
      </w:pPr>
    </w:p>
    <w:p w14:paraId="4E7F69BC" w14:textId="2749A46A" w:rsidR="006E12E5" w:rsidRDefault="006E12E5" w:rsidP="00ED71A6">
      <w:pPr>
        <w:rPr>
          <w:rFonts w:cstheme="minorHAnsi"/>
          <w:lang w:val="en-GB"/>
        </w:rPr>
      </w:pPr>
      <w:proofErr w:type="spellStart"/>
      <w:r w:rsidRPr="006E12E5">
        <w:rPr>
          <w:rFonts w:cstheme="minorHAnsi"/>
          <w:lang w:val="en-GB"/>
        </w:rPr>
        <w:t>pl_pseudo</w:t>
      </w:r>
      <w:proofErr w:type="spellEnd"/>
      <w:r w:rsidRPr="006E12E5">
        <w:rPr>
          <w:rFonts w:cstheme="minorHAnsi"/>
          <w:lang w:val="en-GB"/>
        </w:rPr>
        <w:t xml:space="preserve"> -&gt; </w:t>
      </w:r>
      <w:proofErr w:type="spellStart"/>
      <w:r w:rsidRPr="006E12E5">
        <w:rPr>
          <w:rFonts w:cstheme="minorHAnsi"/>
          <w:lang w:val="en-GB"/>
        </w:rPr>
        <w:t>pl_password</w:t>
      </w:r>
      <w:proofErr w:type="spellEnd"/>
      <w:r w:rsidRPr="006E12E5">
        <w:rPr>
          <w:rFonts w:cstheme="minorHAnsi"/>
          <w:lang w:val="en-GB"/>
        </w:rPr>
        <w:t xml:space="preserve">, </w:t>
      </w:r>
      <w:proofErr w:type="spellStart"/>
      <w:r w:rsidRPr="006E12E5">
        <w:rPr>
          <w:rFonts w:cstheme="minorHAnsi"/>
          <w:lang w:val="en-GB"/>
        </w:rPr>
        <w:t>p</w:t>
      </w:r>
      <w:r>
        <w:rPr>
          <w:rFonts w:cstheme="minorHAnsi"/>
          <w:lang w:val="en-GB"/>
        </w:rPr>
        <w:t>l_email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pl_register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pl_lastConnect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complet_id</w:t>
      </w:r>
      <w:proofErr w:type="spellEnd"/>
    </w:p>
    <w:p w14:paraId="302759D8" w14:textId="3F65B829" w:rsidR="006E12E5" w:rsidRPr="006E12E5" w:rsidRDefault="006E12E5" w:rsidP="00ED71A6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complet_id</w:t>
      </w:r>
      <w:proofErr w:type="spellEnd"/>
      <w:r>
        <w:rPr>
          <w:rFonts w:cstheme="minorHAnsi"/>
          <w:lang w:val="en-GB"/>
        </w:rPr>
        <w:t xml:space="preserve"> -&gt; </w:t>
      </w:r>
      <w:proofErr w:type="spellStart"/>
      <w:r>
        <w:rPr>
          <w:rFonts w:cstheme="minorHAnsi"/>
          <w:lang w:val="en-GB"/>
        </w:rPr>
        <w:t>complet_win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complet_null</w:t>
      </w:r>
      <w:proofErr w:type="spellEnd"/>
      <w:r>
        <w:rPr>
          <w:rFonts w:cstheme="minorHAnsi"/>
          <w:lang w:val="en-GB"/>
        </w:rPr>
        <w:t xml:space="preserve">, </w:t>
      </w:r>
      <w:proofErr w:type="spellStart"/>
      <w:r>
        <w:rPr>
          <w:rFonts w:cstheme="minorHAnsi"/>
          <w:lang w:val="en-GB"/>
        </w:rPr>
        <w:t>complet_defeat</w:t>
      </w:r>
      <w:proofErr w:type="spellEnd"/>
    </w:p>
    <w:p w14:paraId="37F099ED" w14:textId="6D3C2C1A" w:rsidR="00566437" w:rsidRDefault="00566437">
      <w:pPr>
        <w:rPr>
          <w:rFonts w:cstheme="minorHAnsi"/>
          <w:lang w:val="en-GB"/>
        </w:rPr>
      </w:pPr>
    </w:p>
    <w:p w14:paraId="3874D3B6" w14:textId="1250BBBD" w:rsidR="00B44774" w:rsidRPr="00A0106B" w:rsidRDefault="009F39EC">
      <w:pPr>
        <w:rPr>
          <w:rFonts w:cstheme="minorHAnsi"/>
        </w:rPr>
      </w:pPr>
      <w:proofErr w:type="spellStart"/>
      <w:r>
        <w:rPr>
          <w:rFonts w:cstheme="minorHAnsi"/>
        </w:rPr>
        <w:t>acquie</w:t>
      </w:r>
      <w:proofErr w:type="spellEnd"/>
      <w:r>
        <w:rPr>
          <w:rFonts w:cstheme="minorHAnsi"/>
        </w:rPr>
        <w:t xml:space="preserve"> -&gt; </w:t>
      </w:r>
      <w:proofErr w:type="spellStart"/>
      <w:r>
        <w:rPr>
          <w:rFonts w:cstheme="minorHAnsi"/>
        </w:rPr>
        <w:t>pl_pseudo</w:t>
      </w:r>
      <w:proofErr w:type="spellEnd"/>
      <w:r>
        <w:rPr>
          <w:rFonts w:cstheme="minorHAnsi"/>
        </w:rPr>
        <w:t xml:space="preserve">, pl_pseudo_1, </w:t>
      </w:r>
      <w:r w:rsidR="00B44774" w:rsidRPr="00A0106B">
        <w:rPr>
          <w:rFonts w:cstheme="minorHAnsi"/>
        </w:rPr>
        <w:t>score_pl_1, score_pl_2</w:t>
      </w:r>
    </w:p>
    <w:p w14:paraId="244DE90C" w14:textId="77777777" w:rsidR="008A4913" w:rsidRPr="004E66B5" w:rsidRDefault="0045005B" w:rsidP="001E043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26" w:name="_Toc49239325"/>
      <w:bookmarkStart w:id="27" w:name="_Toc49239377"/>
      <w:bookmarkStart w:id="28" w:name="_Toc49239886"/>
      <w:bookmarkStart w:id="29" w:name="_Toc49797767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Modèle conceptuel des données (MCD)</w:t>
      </w:r>
      <w:bookmarkEnd w:id="26"/>
      <w:bookmarkEnd w:id="27"/>
      <w:bookmarkEnd w:id="28"/>
      <w:bookmarkEnd w:id="29"/>
    </w:p>
    <w:p w14:paraId="5BF243EE" w14:textId="0EB93F96" w:rsidR="0045005B" w:rsidRPr="009665D6" w:rsidRDefault="009665D6">
      <w:pPr>
        <w:rPr>
          <w:rFonts w:cstheme="minorHAnsi"/>
          <w:lang w:val="en-GB"/>
        </w:rPr>
      </w:pPr>
      <w:r w:rsidRPr="009665D6">
        <w:rPr>
          <w:rFonts w:cstheme="minorHAnsi"/>
          <w:noProof/>
          <w:lang w:val="en-GB"/>
        </w:rPr>
        <w:drawing>
          <wp:inline distT="0" distB="0" distL="0" distR="0" wp14:anchorId="73C91ADB" wp14:editId="2FCAD1A8">
            <wp:extent cx="5760720" cy="12985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E1BE" w14:textId="77777777" w:rsidR="0045005B" w:rsidRPr="004E66B5" w:rsidRDefault="0045005B" w:rsidP="001E043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30" w:name="_Toc49239326"/>
      <w:bookmarkStart w:id="31" w:name="_Toc49239378"/>
      <w:bookmarkStart w:id="32" w:name="_Toc49239887"/>
      <w:bookmarkStart w:id="33" w:name="_Toc49797768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Modèle logique des données (MLD)</w:t>
      </w:r>
      <w:bookmarkEnd w:id="30"/>
      <w:bookmarkEnd w:id="31"/>
      <w:bookmarkEnd w:id="32"/>
      <w:bookmarkEnd w:id="33"/>
    </w:p>
    <w:p w14:paraId="0BC727EE" w14:textId="4B1AF39F" w:rsidR="00DA6968" w:rsidRDefault="00DA6968">
      <w:pPr>
        <w:rPr>
          <w:rFonts w:cstheme="minorHAnsi"/>
        </w:rPr>
      </w:pPr>
    </w:p>
    <w:p w14:paraId="6400F01A" w14:textId="0BD3D516" w:rsidR="0061648F" w:rsidRPr="00B43854" w:rsidRDefault="0061648F">
      <w:pPr>
        <w:rPr>
          <w:rFonts w:cstheme="minorHAnsi"/>
          <w:noProof/>
          <w:lang w:val="en-GB"/>
        </w:rPr>
      </w:pPr>
      <w:r w:rsidRPr="00B43854">
        <w:rPr>
          <w:rFonts w:cstheme="minorHAnsi"/>
          <w:noProof/>
          <w:lang w:val="en-GB"/>
        </w:rPr>
        <w:t>Players = (</w:t>
      </w:r>
      <w:r w:rsidRPr="00B43854">
        <w:rPr>
          <w:rFonts w:cstheme="minorHAnsi"/>
          <w:b/>
          <w:bCs/>
          <w:noProof/>
          <w:u w:val="single"/>
          <w:lang w:val="en-GB"/>
        </w:rPr>
        <w:t>pl_pseudo</w:t>
      </w:r>
      <w:r w:rsidRPr="00B43854">
        <w:rPr>
          <w:rFonts w:cstheme="minorHAnsi"/>
          <w:noProof/>
          <w:lang w:val="en-GB"/>
        </w:rPr>
        <w:t xml:space="preserve">, </w:t>
      </w:r>
      <w:r w:rsidRPr="00C270A5">
        <w:rPr>
          <w:rFonts w:cstheme="minorHAnsi"/>
          <w:b/>
          <w:bCs/>
          <w:noProof/>
          <w:lang w:val="en-GB"/>
        </w:rPr>
        <w:t xml:space="preserve">pl_username, pl_password,pl_email, pl_register, </w:t>
      </w:r>
      <w:r w:rsidRPr="00A213EB">
        <w:rPr>
          <w:rFonts w:cstheme="minorHAnsi"/>
          <w:noProof/>
          <w:lang w:val="en-GB"/>
        </w:rPr>
        <w:t>pl_lastconnect</w:t>
      </w:r>
      <w:r w:rsidR="00062B66" w:rsidRPr="00B43854">
        <w:rPr>
          <w:rFonts w:cstheme="minorHAnsi"/>
          <w:noProof/>
          <w:lang w:val="en-GB"/>
        </w:rPr>
        <w:t xml:space="preserve">, </w:t>
      </w:r>
      <w:r w:rsidR="00210B42" w:rsidRPr="00B43854">
        <w:rPr>
          <w:rFonts w:cstheme="minorHAnsi"/>
          <w:noProof/>
          <w:lang w:val="en-GB"/>
        </w:rPr>
        <w:t>#</w:t>
      </w:r>
      <w:r w:rsidR="00062B66" w:rsidRPr="00B43854">
        <w:rPr>
          <w:rFonts w:cstheme="minorHAnsi"/>
          <w:noProof/>
          <w:lang w:val="en-GB"/>
        </w:rPr>
        <w:t>complet_id</w:t>
      </w:r>
      <w:r w:rsidRPr="00B43854">
        <w:rPr>
          <w:rFonts w:cstheme="minorHAnsi"/>
          <w:noProof/>
          <w:lang w:val="en-GB"/>
        </w:rPr>
        <w:t>)</w:t>
      </w:r>
    </w:p>
    <w:p w14:paraId="1F29250F" w14:textId="0E994D68" w:rsidR="00877954" w:rsidRPr="00B43854" w:rsidRDefault="00877954">
      <w:pPr>
        <w:rPr>
          <w:rFonts w:cstheme="minorHAnsi"/>
          <w:noProof/>
          <w:lang w:val="en-GB"/>
        </w:rPr>
      </w:pPr>
    </w:p>
    <w:p w14:paraId="2A3B4B40" w14:textId="2C78CBE5" w:rsidR="00210B42" w:rsidRPr="00B43854" w:rsidRDefault="00210B42">
      <w:pPr>
        <w:rPr>
          <w:rFonts w:cstheme="minorHAnsi"/>
          <w:noProof/>
          <w:lang w:val="en-GB"/>
        </w:rPr>
      </w:pPr>
      <w:r w:rsidRPr="00B43854">
        <w:rPr>
          <w:rFonts w:cstheme="minorHAnsi"/>
          <w:noProof/>
          <w:lang w:val="en-GB"/>
        </w:rPr>
        <w:t>Complets = (</w:t>
      </w:r>
      <w:r w:rsidRPr="00B43854">
        <w:rPr>
          <w:rFonts w:cstheme="minorHAnsi"/>
          <w:b/>
          <w:bCs/>
          <w:noProof/>
          <w:u w:val="single"/>
          <w:lang w:val="en-GB"/>
        </w:rPr>
        <w:t>complet_id</w:t>
      </w:r>
      <w:r w:rsidRPr="00B43854">
        <w:rPr>
          <w:rFonts w:cstheme="minorHAnsi"/>
          <w:noProof/>
          <w:lang w:val="en-GB"/>
        </w:rPr>
        <w:t xml:space="preserve">, </w:t>
      </w:r>
      <w:r w:rsidRPr="00C270A5">
        <w:rPr>
          <w:rFonts w:cstheme="minorHAnsi"/>
          <w:b/>
          <w:bCs/>
          <w:noProof/>
          <w:lang w:val="en-GB"/>
        </w:rPr>
        <w:t>complet_win, complet_null, complet_defeat</w:t>
      </w:r>
      <w:r w:rsidRPr="00B43854">
        <w:rPr>
          <w:rFonts w:cstheme="minorHAnsi"/>
          <w:noProof/>
          <w:lang w:val="en-GB"/>
        </w:rPr>
        <w:t>)</w:t>
      </w:r>
    </w:p>
    <w:p w14:paraId="3132DA86" w14:textId="06F6015A" w:rsidR="00032E84" w:rsidRPr="00B43854" w:rsidRDefault="00032E84">
      <w:pPr>
        <w:rPr>
          <w:rFonts w:cstheme="minorHAnsi"/>
          <w:noProof/>
          <w:lang w:val="en-GB"/>
        </w:rPr>
      </w:pPr>
    </w:p>
    <w:p w14:paraId="269E95CA" w14:textId="1A7BC9B8" w:rsidR="00032E84" w:rsidRPr="00B43854" w:rsidRDefault="007A0A2B">
      <w:pPr>
        <w:rPr>
          <w:rFonts w:cstheme="minorHAnsi"/>
          <w:noProof/>
          <w:lang w:val="en-GB"/>
        </w:rPr>
      </w:pPr>
      <w:r w:rsidRPr="00B43854">
        <w:rPr>
          <w:rFonts w:cstheme="minorHAnsi"/>
          <w:noProof/>
          <w:lang w:val="en-GB"/>
        </w:rPr>
        <w:t>Acquie  = (</w:t>
      </w:r>
      <w:r w:rsidR="004830C0" w:rsidRPr="00B43854">
        <w:rPr>
          <w:rFonts w:cstheme="minorHAnsi"/>
          <w:b/>
          <w:bCs/>
          <w:noProof/>
          <w:u w:val="single"/>
          <w:lang w:val="en-GB"/>
        </w:rPr>
        <w:t>#pl_pseudo,#pl_pseudo_second</w:t>
      </w:r>
      <w:r w:rsidR="004830C0" w:rsidRPr="00B43854">
        <w:rPr>
          <w:rFonts w:cstheme="minorHAnsi"/>
          <w:noProof/>
          <w:lang w:val="en-GB"/>
        </w:rPr>
        <w:t xml:space="preserve">, </w:t>
      </w:r>
      <w:r w:rsidR="004830C0" w:rsidRPr="00DC7567">
        <w:rPr>
          <w:rFonts w:cstheme="minorHAnsi"/>
          <w:b/>
          <w:bCs/>
          <w:noProof/>
          <w:lang w:val="en-GB"/>
        </w:rPr>
        <w:t>score_first_pl, score_last_pl</w:t>
      </w:r>
      <w:r w:rsidRPr="00B43854">
        <w:rPr>
          <w:rFonts w:cstheme="minorHAnsi"/>
          <w:noProof/>
          <w:lang w:val="en-GB"/>
        </w:rPr>
        <w:t>)</w:t>
      </w:r>
    </w:p>
    <w:p w14:paraId="72539D8A" w14:textId="77777777" w:rsidR="00DA6968" w:rsidRPr="004E66B5" w:rsidRDefault="00021E35" w:rsidP="001E0436">
      <w:pPr>
        <w:pStyle w:val="Titre1"/>
        <w:rPr>
          <w:rFonts w:asciiTheme="minorHAnsi" w:hAnsiTheme="minorHAnsi" w:cstheme="minorHAnsi"/>
          <w:b/>
          <w:bCs/>
          <w:color w:val="8EAADB" w:themeColor="accent1" w:themeTint="99"/>
        </w:rPr>
      </w:pPr>
      <w:bookmarkStart w:id="34" w:name="_Toc49239327"/>
      <w:bookmarkStart w:id="35" w:name="_Toc49239379"/>
      <w:bookmarkStart w:id="36" w:name="_Toc49239888"/>
      <w:bookmarkStart w:id="37" w:name="_Toc49797769"/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Modèl</w:t>
      </w:r>
      <w:r w:rsidR="00CB6EC7" w:rsidRPr="004E66B5">
        <w:rPr>
          <w:rFonts w:asciiTheme="minorHAnsi" w:hAnsiTheme="minorHAnsi" w:cstheme="minorHAnsi"/>
          <w:b/>
          <w:bCs/>
          <w:color w:val="8EAADB" w:themeColor="accent1" w:themeTint="99"/>
        </w:rPr>
        <w:t>e</w:t>
      </w:r>
      <w:r w:rsidR="00DA6968" w:rsidRPr="004E66B5">
        <w:rPr>
          <w:rFonts w:asciiTheme="minorHAnsi" w:hAnsiTheme="minorHAnsi" w:cstheme="minorHAnsi"/>
          <w:b/>
          <w:bCs/>
          <w:color w:val="8EAADB" w:themeColor="accent1" w:themeTint="99"/>
        </w:rPr>
        <w:t xml:space="preserve"> Phy</w:t>
      </w:r>
      <w:r w:rsidRPr="004E66B5">
        <w:rPr>
          <w:rFonts w:asciiTheme="minorHAnsi" w:hAnsiTheme="minorHAnsi" w:cstheme="minorHAnsi"/>
          <w:b/>
          <w:bCs/>
          <w:color w:val="8EAADB" w:themeColor="accent1" w:themeTint="99"/>
        </w:rPr>
        <w:t>si</w:t>
      </w:r>
      <w:r w:rsidR="00DA6968" w:rsidRPr="004E66B5">
        <w:rPr>
          <w:rFonts w:asciiTheme="minorHAnsi" w:hAnsiTheme="minorHAnsi" w:cstheme="minorHAnsi"/>
          <w:b/>
          <w:bCs/>
          <w:color w:val="8EAADB" w:themeColor="accent1" w:themeTint="99"/>
        </w:rPr>
        <w:t>que des données (MPD)</w:t>
      </w:r>
      <w:bookmarkEnd w:id="34"/>
      <w:bookmarkEnd w:id="35"/>
      <w:bookmarkEnd w:id="36"/>
      <w:bookmarkEnd w:id="37"/>
    </w:p>
    <w:p w14:paraId="0CCFAD4C" w14:textId="77777777" w:rsidR="00981F53" w:rsidRPr="004E66B5" w:rsidRDefault="00981F53" w:rsidP="00981F53">
      <w:pPr>
        <w:rPr>
          <w:rFonts w:cstheme="minorHAnsi"/>
        </w:rPr>
      </w:pPr>
    </w:p>
    <w:p w14:paraId="16380152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38" w:name="_Toc49239328"/>
      <w:bookmarkStart w:id="39" w:name="_Toc49239380"/>
      <w:bookmarkStart w:id="40" w:name="_Toc49239889"/>
      <w:bookmarkStart w:id="41" w:name="_Toc49797770"/>
      <w:r w:rsidRPr="004E66B5">
        <w:rPr>
          <w:rFonts w:asciiTheme="minorHAnsi" w:hAnsiTheme="minorHAnsi" w:cstheme="minorHAnsi"/>
        </w:rPr>
        <w:t>Création des tables</w:t>
      </w:r>
      <w:bookmarkEnd w:id="38"/>
      <w:bookmarkEnd w:id="39"/>
      <w:bookmarkEnd w:id="40"/>
      <w:bookmarkEnd w:id="41"/>
    </w:p>
    <w:p w14:paraId="7D976FEA" w14:textId="6DCF2BD5" w:rsidR="0091090F" w:rsidRDefault="0091090F" w:rsidP="0091090F">
      <w:pPr>
        <w:rPr>
          <w:rFonts w:cstheme="minorHAnsi"/>
        </w:rPr>
      </w:pPr>
    </w:p>
    <w:p w14:paraId="3FD17587" w14:textId="3B558C7D" w:rsidR="00B43854" w:rsidRDefault="00131A31" w:rsidP="0091090F">
      <w:pPr>
        <w:rPr>
          <w:rFonts w:cstheme="minorHAnsi"/>
        </w:rPr>
      </w:pPr>
      <w:r>
        <w:rPr>
          <w:rFonts w:cstheme="minorHAnsi"/>
        </w:rPr>
        <w:object w:dxaOrig="1525" w:dyaOrig="993" w14:anchorId="5BFB61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8pt" o:ole="">
            <v:imagedata r:id="rId11" o:title=""/>
          </v:shape>
          <o:OLEObject Type="Embed" ProgID="Package" ShapeID="_x0000_i1025" DrawAspect="Icon" ObjectID="_1660640665" r:id="rId12"/>
        </w:object>
      </w:r>
      <w:bookmarkStart w:id="42" w:name="_GoBack"/>
      <w:bookmarkEnd w:id="42"/>
    </w:p>
    <w:p w14:paraId="6790E153" w14:textId="77777777" w:rsidR="00B43854" w:rsidRPr="004E66B5" w:rsidRDefault="00B43854" w:rsidP="0091090F">
      <w:pPr>
        <w:rPr>
          <w:rFonts w:cstheme="minorHAnsi"/>
        </w:rPr>
      </w:pPr>
    </w:p>
    <w:p w14:paraId="35AD6F00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43" w:name="_Toc49239329"/>
      <w:bookmarkStart w:id="44" w:name="_Toc49239381"/>
      <w:bookmarkStart w:id="45" w:name="_Toc49239890"/>
      <w:bookmarkStart w:id="46" w:name="_Toc49797771"/>
      <w:r w:rsidRPr="004E66B5">
        <w:rPr>
          <w:rFonts w:asciiTheme="minorHAnsi" w:hAnsiTheme="minorHAnsi" w:cstheme="minorHAnsi"/>
        </w:rPr>
        <w:t>Création des requetés de test</w:t>
      </w:r>
      <w:bookmarkEnd w:id="43"/>
      <w:bookmarkEnd w:id="44"/>
      <w:bookmarkEnd w:id="45"/>
      <w:bookmarkEnd w:id="46"/>
    </w:p>
    <w:p w14:paraId="59882ABD" w14:textId="6F9D5C69" w:rsidR="0091090F" w:rsidRDefault="0091090F" w:rsidP="0091090F">
      <w:pPr>
        <w:rPr>
          <w:rFonts w:cstheme="minorHAnsi"/>
        </w:rPr>
      </w:pPr>
    </w:p>
    <w:p w14:paraId="02EF2D12" w14:textId="560E34E5" w:rsidR="00063B66" w:rsidRDefault="00063B66" w:rsidP="0091090F">
      <w:pPr>
        <w:rPr>
          <w:rFonts w:cstheme="minorHAnsi"/>
        </w:rPr>
      </w:pPr>
    </w:p>
    <w:p w14:paraId="7A10274E" w14:textId="77777777" w:rsidR="00063B66" w:rsidRPr="004E66B5" w:rsidRDefault="00063B66" w:rsidP="0091090F">
      <w:pPr>
        <w:rPr>
          <w:rFonts w:cstheme="minorHAnsi"/>
        </w:rPr>
      </w:pPr>
    </w:p>
    <w:p w14:paraId="57DC8966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47" w:name="_Toc49239330"/>
      <w:bookmarkStart w:id="48" w:name="_Toc49239382"/>
      <w:bookmarkStart w:id="49" w:name="_Toc49239891"/>
      <w:bookmarkStart w:id="50" w:name="_Toc49797772"/>
      <w:r w:rsidRPr="004E66B5">
        <w:rPr>
          <w:rFonts w:asciiTheme="minorHAnsi" w:hAnsiTheme="minorHAnsi" w:cstheme="minorHAnsi"/>
        </w:rPr>
        <w:t>Procédures stockées</w:t>
      </w:r>
      <w:bookmarkEnd w:id="47"/>
      <w:bookmarkEnd w:id="48"/>
      <w:bookmarkEnd w:id="49"/>
      <w:bookmarkEnd w:id="50"/>
    </w:p>
    <w:p w14:paraId="428FE7BE" w14:textId="77777777" w:rsidR="0091090F" w:rsidRPr="004E66B5" w:rsidRDefault="0091090F" w:rsidP="0091090F">
      <w:pPr>
        <w:rPr>
          <w:rFonts w:cstheme="minorHAnsi"/>
        </w:rPr>
      </w:pPr>
    </w:p>
    <w:p w14:paraId="25BA4E20" w14:textId="77777777" w:rsidR="00981F53" w:rsidRPr="004E66B5" w:rsidRDefault="00981F53" w:rsidP="00981F53">
      <w:pPr>
        <w:pStyle w:val="Titre2"/>
        <w:rPr>
          <w:rFonts w:asciiTheme="minorHAnsi" w:hAnsiTheme="minorHAnsi" w:cstheme="minorHAnsi"/>
        </w:rPr>
      </w:pPr>
      <w:bookmarkStart w:id="51" w:name="_Toc49239331"/>
      <w:bookmarkStart w:id="52" w:name="_Toc49239383"/>
      <w:bookmarkStart w:id="53" w:name="_Toc49239892"/>
      <w:bookmarkStart w:id="54" w:name="_Toc49797773"/>
      <w:r w:rsidRPr="004E66B5">
        <w:rPr>
          <w:rFonts w:asciiTheme="minorHAnsi" w:hAnsiTheme="minorHAnsi" w:cstheme="minorHAnsi"/>
        </w:rPr>
        <w:t>Déclencheurs automatiques</w:t>
      </w:r>
      <w:bookmarkEnd w:id="51"/>
      <w:r w:rsidR="0091090F" w:rsidRPr="004E66B5">
        <w:rPr>
          <w:rFonts w:asciiTheme="minorHAnsi" w:hAnsiTheme="minorHAnsi" w:cstheme="minorHAnsi"/>
        </w:rPr>
        <w:t xml:space="preserve"> (</w:t>
      </w:r>
      <w:r w:rsidR="00753C50" w:rsidRPr="004E66B5">
        <w:rPr>
          <w:rFonts w:asciiTheme="minorHAnsi" w:hAnsiTheme="minorHAnsi" w:cstheme="minorHAnsi"/>
        </w:rPr>
        <w:t xml:space="preserve">évènement </w:t>
      </w:r>
      <w:r w:rsidR="00862503" w:rsidRPr="004E66B5">
        <w:rPr>
          <w:rFonts w:asciiTheme="minorHAnsi" w:hAnsiTheme="minorHAnsi" w:cstheme="minorHAnsi"/>
        </w:rPr>
        <w:t>SQL</w:t>
      </w:r>
      <w:r w:rsidR="0091090F" w:rsidRPr="004E66B5">
        <w:rPr>
          <w:rFonts w:asciiTheme="minorHAnsi" w:hAnsiTheme="minorHAnsi" w:cstheme="minorHAnsi"/>
        </w:rPr>
        <w:t>)</w:t>
      </w:r>
      <w:bookmarkEnd w:id="52"/>
      <w:bookmarkEnd w:id="53"/>
      <w:bookmarkEnd w:id="54"/>
    </w:p>
    <w:sectPr w:rsidR="00981F53" w:rsidRPr="004E66B5" w:rsidSect="007C6CD8">
      <w:headerReference w:type="first" r:id="rId13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89390" w14:textId="77777777" w:rsidR="00EA3A06" w:rsidRDefault="00EA3A06" w:rsidP="00BD6D90">
      <w:r>
        <w:separator/>
      </w:r>
    </w:p>
  </w:endnote>
  <w:endnote w:type="continuationSeparator" w:id="0">
    <w:p w14:paraId="3C264A02" w14:textId="77777777" w:rsidR="00EA3A06" w:rsidRDefault="00EA3A06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5BE6B" w14:textId="77777777" w:rsidR="00EA3A06" w:rsidRDefault="00EA3A06" w:rsidP="00BD6D90">
      <w:r>
        <w:separator/>
      </w:r>
    </w:p>
  </w:footnote>
  <w:footnote w:type="continuationSeparator" w:id="0">
    <w:p w14:paraId="39DFE378" w14:textId="77777777" w:rsidR="00EA3A06" w:rsidRDefault="00EA3A06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5B24D" w14:textId="77777777"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5C122886" wp14:editId="3FA98953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0A244" w14:textId="77777777" w:rsidR="0021395D" w:rsidRPr="0021395D" w:rsidRDefault="00EA3A06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431A">
                                <w:rPr>
                                  <w:color w:val="FFFFFF" w:themeColor="background1"/>
                                </w:rPr>
                                <w:t>jeu puissance 4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12288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6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di9gEAAMk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" o:allowincell="f" filled="f" stroked="f">
              <v:textbox inset=",0,,0">
                <w:txbxContent>
                  <w:p w14:paraId="1CC0A244" w14:textId="77777777" w:rsidR="0021395D" w:rsidRPr="0021395D" w:rsidRDefault="00EA3A06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C2431A">
                          <w:rPr>
                            <w:color w:val="FFFFFF" w:themeColor="background1"/>
                          </w:rPr>
                          <w:t>jeu puissance 4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6061D87" wp14:editId="13A79ED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5C18696" w14:textId="77777777"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061D87" id="Zone de texte 25" o:spid="_x0000_s1037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A9aPAb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14:paraId="05C18696" w14:textId="77777777"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2023A2"/>
    <w:multiLevelType w:val="hybridMultilevel"/>
    <w:tmpl w:val="E9609552"/>
    <w:lvl w:ilvl="0" w:tplc="A1A4BAE8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477428"/>
    <w:multiLevelType w:val="hybridMultilevel"/>
    <w:tmpl w:val="5478F9C0"/>
    <w:lvl w:ilvl="0" w:tplc="DFECE99A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9961574"/>
    <w:multiLevelType w:val="hybridMultilevel"/>
    <w:tmpl w:val="7354B998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DEC4DBA"/>
    <w:multiLevelType w:val="hybridMultilevel"/>
    <w:tmpl w:val="33D247AA"/>
    <w:lvl w:ilvl="0" w:tplc="B6B604E6">
      <w:numFmt w:val="bullet"/>
      <w:lvlText w:val=""/>
      <w:lvlJc w:val="left"/>
      <w:pPr>
        <w:ind w:left="1776" w:hanging="360"/>
      </w:pPr>
      <w:rPr>
        <w:rFonts w:ascii="Symbol" w:eastAsiaTheme="minorEastAsia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3F3396A"/>
    <w:multiLevelType w:val="hybridMultilevel"/>
    <w:tmpl w:val="967A66E0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6CB6405A"/>
    <w:multiLevelType w:val="hybridMultilevel"/>
    <w:tmpl w:val="14CAC9A6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D0A91"/>
    <w:multiLevelType w:val="hybridMultilevel"/>
    <w:tmpl w:val="5495072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E9"/>
    <w:rsid w:val="00021E35"/>
    <w:rsid w:val="00032E84"/>
    <w:rsid w:val="00062B66"/>
    <w:rsid w:val="00063B66"/>
    <w:rsid w:val="000B61FB"/>
    <w:rsid w:val="000B6EF2"/>
    <w:rsid w:val="000F61D7"/>
    <w:rsid w:val="00101777"/>
    <w:rsid w:val="00112487"/>
    <w:rsid w:val="00123E31"/>
    <w:rsid w:val="00125CCD"/>
    <w:rsid w:val="00131A31"/>
    <w:rsid w:val="0015471E"/>
    <w:rsid w:val="0018159B"/>
    <w:rsid w:val="001B2629"/>
    <w:rsid w:val="001C476D"/>
    <w:rsid w:val="001E0436"/>
    <w:rsid w:val="001F2A00"/>
    <w:rsid w:val="00206B4B"/>
    <w:rsid w:val="00210B42"/>
    <w:rsid w:val="0021395D"/>
    <w:rsid w:val="00213FEF"/>
    <w:rsid w:val="00214350"/>
    <w:rsid w:val="00221D82"/>
    <w:rsid w:val="00247373"/>
    <w:rsid w:val="00261A29"/>
    <w:rsid w:val="00313B02"/>
    <w:rsid w:val="00324840"/>
    <w:rsid w:val="0032527F"/>
    <w:rsid w:val="0033622C"/>
    <w:rsid w:val="00347172"/>
    <w:rsid w:val="003505B1"/>
    <w:rsid w:val="00350E25"/>
    <w:rsid w:val="00354868"/>
    <w:rsid w:val="003861BE"/>
    <w:rsid w:val="00395A03"/>
    <w:rsid w:val="003B5798"/>
    <w:rsid w:val="003F14AE"/>
    <w:rsid w:val="0045005B"/>
    <w:rsid w:val="00453E4C"/>
    <w:rsid w:val="004672AA"/>
    <w:rsid w:val="004830C0"/>
    <w:rsid w:val="00496CB6"/>
    <w:rsid w:val="004E4D53"/>
    <w:rsid w:val="004E66B5"/>
    <w:rsid w:val="004F3982"/>
    <w:rsid w:val="004F7443"/>
    <w:rsid w:val="00516569"/>
    <w:rsid w:val="00543A2C"/>
    <w:rsid w:val="00566437"/>
    <w:rsid w:val="005801D1"/>
    <w:rsid w:val="005A0F78"/>
    <w:rsid w:val="005B45E9"/>
    <w:rsid w:val="005B5499"/>
    <w:rsid w:val="0061648F"/>
    <w:rsid w:val="0063783D"/>
    <w:rsid w:val="00652D7D"/>
    <w:rsid w:val="00662B33"/>
    <w:rsid w:val="006A0D1C"/>
    <w:rsid w:val="006C60CA"/>
    <w:rsid w:val="006E12E5"/>
    <w:rsid w:val="006F08EA"/>
    <w:rsid w:val="00753C50"/>
    <w:rsid w:val="0075487E"/>
    <w:rsid w:val="007855E8"/>
    <w:rsid w:val="00793D1B"/>
    <w:rsid w:val="007A0A2B"/>
    <w:rsid w:val="007A0AE7"/>
    <w:rsid w:val="007B7730"/>
    <w:rsid w:val="007C6CD8"/>
    <w:rsid w:val="008110BD"/>
    <w:rsid w:val="00851357"/>
    <w:rsid w:val="00862503"/>
    <w:rsid w:val="00877954"/>
    <w:rsid w:val="00881A4D"/>
    <w:rsid w:val="008A08E0"/>
    <w:rsid w:val="008B131C"/>
    <w:rsid w:val="008C0966"/>
    <w:rsid w:val="008C72F7"/>
    <w:rsid w:val="0091090F"/>
    <w:rsid w:val="00922BC0"/>
    <w:rsid w:val="009665D6"/>
    <w:rsid w:val="0097203F"/>
    <w:rsid w:val="00977D78"/>
    <w:rsid w:val="00981F53"/>
    <w:rsid w:val="009839EC"/>
    <w:rsid w:val="00991855"/>
    <w:rsid w:val="009956A7"/>
    <w:rsid w:val="009B1EBA"/>
    <w:rsid w:val="009C625A"/>
    <w:rsid w:val="009E2417"/>
    <w:rsid w:val="009F39EC"/>
    <w:rsid w:val="00A0106B"/>
    <w:rsid w:val="00A213EB"/>
    <w:rsid w:val="00A341AA"/>
    <w:rsid w:val="00A55F6F"/>
    <w:rsid w:val="00AC3AC4"/>
    <w:rsid w:val="00AC612B"/>
    <w:rsid w:val="00AD140E"/>
    <w:rsid w:val="00AF3C49"/>
    <w:rsid w:val="00B001B0"/>
    <w:rsid w:val="00B43854"/>
    <w:rsid w:val="00B44774"/>
    <w:rsid w:val="00B5150E"/>
    <w:rsid w:val="00B91B38"/>
    <w:rsid w:val="00BC29F2"/>
    <w:rsid w:val="00BD6D90"/>
    <w:rsid w:val="00BE32AF"/>
    <w:rsid w:val="00BE579B"/>
    <w:rsid w:val="00C2431A"/>
    <w:rsid w:val="00C270A5"/>
    <w:rsid w:val="00C41B2A"/>
    <w:rsid w:val="00C55A97"/>
    <w:rsid w:val="00C65027"/>
    <w:rsid w:val="00C7119E"/>
    <w:rsid w:val="00C928A4"/>
    <w:rsid w:val="00CB6EC7"/>
    <w:rsid w:val="00CE07B3"/>
    <w:rsid w:val="00D0773C"/>
    <w:rsid w:val="00D221F2"/>
    <w:rsid w:val="00D830D2"/>
    <w:rsid w:val="00D907A8"/>
    <w:rsid w:val="00D919DE"/>
    <w:rsid w:val="00DA4818"/>
    <w:rsid w:val="00DA6968"/>
    <w:rsid w:val="00DC352B"/>
    <w:rsid w:val="00DC3556"/>
    <w:rsid w:val="00DC7567"/>
    <w:rsid w:val="00DD6029"/>
    <w:rsid w:val="00DF1297"/>
    <w:rsid w:val="00E04B5C"/>
    <w:rsid w:val="00E242E0"/>
    <w:rsid w:val="00E64056"/>
    <w:rsid w:val="00E96E3F"/>
    <w:rsid w:val="00EA3A06"/>
    <w:rsid w:val="00EB5CCF"/>
    <w:rsid w:val="00ED71A6"/>
    <w:rsid w:val="00EE4A4D"/>
    <w:rsid w:val="00F608CC"/>
    <w:rsid w:val="00FA19C9"/>
    <w:rsid w:val="00FC4112"/>
    <w:rsid w:val="00FC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A9168"/>
  <w15:chartTrackingRefBased/>
  <w15:docId w15:val="{FF35A468-9894-49D5-966F-0116C4A2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character" w:styleId="Mentionnonrsolue">
    <w:name w:val="Unresolved Mention"/>
    <w:basedOn w:val="Policepardfaut"/>
    <w:uiPriority w:val="99"/>
    <w:semiHidden/>
    <w:unhideWhenUsed/>
    <w:rsid w:val="00543A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72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B51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B5150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3-Accentuation2">
    <w:name w:val="List Table 3 Accent 2"/>
    <w:basedOn w:val="TableauNormal"/>
    <w:uiPriority w:val="48"/>
    <w:rsid w:val="00B5150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E8E7B9-3652-4301-8D58-89EFD3F42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473</TotalTime>
  <Pages>5</Pages>
  <Words>654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 puissance 4</vt:lpstr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 puissance 4</dc:title>
  <dc:subject>Sous-titre</dc:subject>
  <dc:creator>Jonathan JEANNIARD</dc:creator>
  <cp:keywords/>
  <dc:description/>
  <cp:lastModifiedBy>Jonathan JEANNIARD</cp:lastModifiedBy>
  <cp:revision>61</cp:revision>
  <cp:lastPrinted>2020-09-01T18:03:00Z</cp:lastPrinted>
  <dcterms:created xsi:type="dcterms:W3CDTF">2020-08-31T17:43:00Z</dcterms:created>
  <dcterms:modified xsi:type="dcterms:W3CDTF">2020-09-03T10:18:00Z</dcterms:modified>
  <cp:category>Dictionnaire</cp:category>
</cp:coreProperties>
</file>